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75CDD0C1" w14:textId="77777777" w:rsidTr="00A2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00BBF0"/>
              <w:right w:val="single" w:sz="4" w:space="0" w:color="00BBF0"/>
            </w:tcBorders>
            <w:shd w:val="clear" w:color="auto" w:fill="00BBF0"/>
          </w:tcPr>
          <w:p w14:paraId="1267C5E3" w14:textId="5B3AB149" w:rsidR="002F6E35" w:rsidRPr="00715A25" w:rsidRDefault="00715A25">
            <w:pPr>
              <w:pStyle w:val="Month"/>
              <w:rPr>
                <w:rFonts w:ascii="Anonymous Pro" w:hAnsi="Anonymous Pro"/>
              </w:rPr>
            </w:pPr>
            <w:r w:rsidRPr="00715A25">
              <w:rPr>
                <w:rFonts w:ascii="Anonymous Pro" w:hAnsi="Anonymous Pro"/>
                <w:color w:val="0D0D0D" w:themeColor="text1" w:themeTint="F2"/>
              </w:rPr>
              <w:t>October</w:t>
            </w:r>
          </w:p>
        </w:tc>
        <w:tc>
          <w:tcPr>
            <w:tcW w:w="2500" w:type="pct"/>
            <w:tcBorders>
              <w:left w:val="single" w:sz="4" w:space="0" w:color="00BBF0"/>
              <w:bottom w:val="single" w:sz="4" w:space="0" w:color="00BBF0"/>
            </w:tcBorders>
            <w:shd w:val="clear" w:color="auto" w:fill="00BBF0"/>
          </w:tcPr>
          <w:p w14:paraId="321F4CB0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1C44C2DA" w14:textId="77777777" w:rsidTr="00A2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00BBF0"/>
              <w:bottom w:val="single" w:sz="18" w:space="0" w:color="FFFFFF" w:themeColor="background1"/>
              <w:right w:val="single" w:sz="4" w:space="0" w:color="00BBF0"/>
            </w:tcBorders>
            <w:shd w:val="clear" w:color="auto" w:fill="00BBF0"/>
          </w:tcPr>
          <w:p w14:paraId="7FD79CFB" w14:textId="77777777" w:rsidR="002F6E35" w:rsidRDefault="00083F8B">
            <w:pPr>
              <w:rPr>
                <w:b w:val="0"/>
                <w:bCs w:val="0"/>
              </w:rPr>
            </w:pPr>
            <w:r>
              <w:t>CPP 528</w:t>
            </w:r>
            <w:r w:rsidR="004633AA">
              <w:t xml:space="preserve"> Data Science III: Project Management for Data Analysts</w:t>
            </w:r>
          </w:p>
          <w:p w14:paraId="73CE6DA0" w14:textId="7AC1DD61" w:rsidR="004633AA" w:rsidRDefault="004633AA">
            <w:r>
              <w:t>Instructor: Courtney Stowers, M.S.</w:t>
            </w:r>
            <w:r w:rsidR="007E5E64">
              <w:t xml:space="preserve">  </w:t>
            </w:r>
            <w:proofErr w:type="gramStart"/>
            <w:r w:rsidR="007E5E64">
              <w:t xml:space="preserve">| </w:t>
            </w:r>
            <w:r>
              <w:t xml:space="preserve"> Courtney</w:t>
            </w:r>
            <w:r w:rsidR="007E5E64">
              <w:t>.</w:t>
            </w:r>
            <w:r>
              <w:t>Stowers@asu.edu</w:t>
            </w:r>
            <w:proofErr w:type="gramEnd"/>
          </w:p>
        </w:tc>
        <w:tc>
          <w:tcPr>
            <w:tcW w:w="2500" w:type="pct"/>
            <w:tcBorders>
              <w:top w:val="single" w:sz="4" w:space="0" w:color="00BBF0"/>
              <w:left w:val="single" w:sz="4" w:space="0" w:color="00BBF0"/>
              <w:bottom w:val="single" w:sz="18" w:space="0" w:color="FFFFFF" w:themeColor="background1"/>
            </w:tcBorders>
            <w:shd w:val="clear" w:color="auto" w:fill="00BBF0"/>
          </w:tcPr>
          <w:p w14:paraId="51509A85" w14:textId="418AE56A" w:rsidR="002F6E35" w:rsidRPr="00715A25" w:rsidRDefault="00715A2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onymous Pro" w:hAnsi="Anonymous Pro"/>
              </w:rPr>
            </w:pPr>
            <w:r w:rsidRPr="00715A25">
              <w:rPr>
                <w:rFonts w:ascii="Anonymous Pro" w:hAnsi="Anonymous Pro"/>
                <w:color w:val="0D0D0D" w:themeColor="text1" w:themeTint="F2"/>
              </w:rPr>
              <w:t>2021</w:t>
            </w:r>
          </w:p>
        </w:tc>
      </w:tr>
      <w:tr w:rsidR="002F6E35" w:rsidRPr="00420111" w14:paraId="628075E7" w14:textId="77777777" w:rsidTr="00715A25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2E2E2" w:themeFill="background2" w:themeFillTint="33"/>
          </w:tcPr>
          <w:p w14:paraId="14F3D334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2E2E2" w:themeFill="background2" w:themeFillTint="33"/>
          </w:tcPr>
          <w:p w14:paraId="68FA3998" w14:textId="02748630" w:rsidR="002F6E35" w:rsidRPr="00244190" w:rsidRDefault="00244190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44190">
              <w:rPr>
                <w:rFonts w:ascii="Arial" w:hAnsi="Arial" w:cs="Arial"/>
                <w:sz w:val="22"/>
                <w:szCs w:val="22"/>
              </w:rPr>
              <w:t>“A good plan today is better than a perfect plan tomorrow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244190">
              <w:rPr>
                <w:rFonts w:ascii="Arial" w:hAnsi="Arial" w:cs="Arial"/>
                <w:sz w:val="22"/>
                <w:szCs w:val="22"/>
              </w:rPr>
              <w:t>” </w:t>
            </w:r>
            <w:r w:rsidRPr="00244190">
              <w:rPr>
                <w:rFonts w:ascii="Arial" w:hAnsi="Arial" w:cs="Arial"/>
                <w:i/>
                <w:iCs/>
                <w:sz w:val="22"/>
                <w:szCs w:val="22"/>
              </w:rPr>
              <w:t>~ Proverb</w:t>
            </w: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6F3B691D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F4A1E5AA258941CA805CDDF917C1B1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7537F828" w14:textId="77777777" w:rsidR="002F6E35" w:rsidRDefault="009035F5">
                <w:pPr>
                  <w:pStyle w:val="Days"/>
                </w:pPr>
                <w:r w:rsidRPr="00E14FF1">
                  <w:rPr>
                    <w:b/>
                    <w:bCs/>
                    <w:color w:val="600000" w:themeColor="accent5" w:themeShade="80"/>
                  </w:rPr>
                  <w:t>Sunday</w:t>
                </w:r>
              </w:p>
            </w:tc>
          </w:sdtContent>
        </w:sdt>
        <w:tc>
          <w:tcPr>
            <w:tcW w:w="2055" w:type="dxa"/>
          </w:tcPr>
          <w:p w14:paraId="7F37FD2E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8650153"/>
                <w:placeholder>
                  <w:docPart w:val="6DB9DDEE1FE24F16BFF1543145ABA62F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Monday</w:t>
                </w:r>
              </w:sdtContent>
            </w:sdt>
          </w:p>
        </w:tc>
        <w:tc>
          <w:tcPr>
            <w:tcW w:w="2055" w:type="dxa"/>
          </w:tcPr>
          <w:p w14:paraId="21F8C839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-1517691135"/>
                <w:placeholder>
                  <w:docPart w:val="D6C45458435645BB917A895E79C751FF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Tuesday</w:t>
                </w:r>
              </w:sdtContent>
            </w:sdt>
          </w:p>
        </w:tc>
        <w:tc>
          <w:tcPr>
            <w:tcW w:w="2055" w:type="dxa"/>
          </w:tcPr>
          <w:p w14:paraId="6025E595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-1684429625"/>
                <w:placeholder>
                  <w:docPart w:val="0A2AE30B50C7413C90181D27D36AE4CA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Wednesday</w:t>
                </w:r>
              </w:sdtContent>
            </w:sdt>
          </w:p>
        </w:tc>
        <w:tc>
          <w:tcPr>
            <w:tcW w:w="2055" w:type="dxa"/>
          </w:tcPr>
          <w:p w14:paraId="28E56BC8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-1188375605"/>
                <w:placeholder>
                  <w:docPart w:val="9FA48E7BEEEA44F0B4D5D7D5F874B71B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Thursday</w:t>
                </w:r>
              </w:sdtContent>
            </w:sdt>
          </w:p>
        </w:tc>
        <w:tc>
          <w:tcPr>
            <w:tcW w:w="2055" w:type="dxa"/>
          </w:tcPr>
          <w:p w14:paraId="0464ABA8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1991825489"/>
                <w:placeholder>
                  <w:docPart w:val="D6E75440170B45F0BDF194D623BAF704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Friday</w:t>
                </w:r>
              </w:sdtContent>
            </w:sdt>
          </w:p>
        </w:tc>
        <w:tc>
          <w:tcPr>
            <w:tcW w:w="2055" w:type="dxa"/>
          </w:tcPr>
          <w:p w14:paraId="2519F0E6" w14:textId="77777777" w:rsidR="002F6E35" w:rsidRPr="00E14FF1" w:rsidRDefault="00215070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115736794"/>
                <w:placeholder>
                  <w:docPart w:val="09B83FA0F09F4EBE90D15591F9C5F66B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14FF1">
                  <w:rPr>
                    <w:b/>
                    <w:bCs/>
                    <w:color w:val="600000" w:themeColor="accent5" w:themeShade="80"/>
                  </w:rPr>
                  <w:t>Saturday</w:t>
                </w:r>
              </w:sdtContent>
            </w:sdt>
          </w:p>
        </w:tc>
      </w:tr>
      <w:tr w:rsidR="002F6E35" w14:paraId="6F5806C1" w14:textId="77777777" w:rsidTr="002F6E35">
        <w:tc>
          <w:tcPr>
            <w:tcW w:w="2054" w:type="dxa"/>
            <w:tcBorders>
              <w:bottom w:val="nil"/>
            </w:tcBorders>
          </w:tcPr>
          <w:p w14:paraId="553C7B44" w14:textId="49DF3DE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C51B1C1" w14:textId="62C7A82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F5FD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51CE89E" w14:textId="7834727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F5FD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114D562" w14:textId="17C670FC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F5FD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74ADE3B" w14:textId="5C629E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F5FDC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55798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E3C37CD" w14:textId="1AF88C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55798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 w:rsidR="005F5FDC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735A06B" w14:textId="6C63414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F5FDC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5F5FDC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5F5FDC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F5FDC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5F5FDC">
              <w:rPr>
                <w:noProof/>
              </w:rPr>
              <w:t>2</w:t>
            </w:r>
            <w:r>
              <w:fldChar w:fldCharType="end"/>
            </w:r>
          </w:p>
        </w:tc>
      </w:tr>
      <w:tr w:rsidR="002F6E35" w14:paraId="558C821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F080AC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29361D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B1E641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7F32D3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1A3C7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48DB45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4D0A2E" w14:textId="77777777" w:rsidR="002F6E35" w:rsidRDefault="002F6E35"/>
        </w:tc>
      </w:tr>
      <w:tr w:rsidR="002F6E35" w14:paraId="3E71477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A689909" w14:textId="554803FC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F5FDC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9C3A377" w14:textId="5F87C95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F5FDC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630B16" w14:textId="28B71F4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F5FDC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AD1254" w14:textId="2A6CCABC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F5FDC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A4D0FE" w14:textId="6680D75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F5FDC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F28E1E" w14:textId="60181DE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F5FDC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242F9AD" w14:textId="6F9428A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F5FDC">
              <w:rPr>
                <w:noProof/>
              </w:rPr>
              <w:t>9</w:t>
            </w:r>
            <w:r>
              <w:fldChar w:fldCharType="end"/>
            </w:r>
          </w:p>
        </w:tc>
      </w:tr>
      <w:tr w:rsidR="002F6E35" w14:paraId="3ECC7C1D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ACEEC4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F4C4AE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E215D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86DEE5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5C7F4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8AB4B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426FEB" w14:textId="77777777" w:rsidR="002F6E35" w:rsidRDefault="002F6E35"/>
        </w:tc>
      </w:tr>
      <w:tr w:rsidR="002F6E35" w14:paraId="33CB0DB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5C2342F" w14:textId="750AECBC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F5FDC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58CC23" w14:textId="1D0DC37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F5FDC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79C251E" w14:textId="7137AB5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F5FDC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C48D7E7" w14:textId="3BB00E3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F5FDC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8F70E4" w14:textId="0A22190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F5FDC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6EAA89A" w14:textId="21CC62C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F5FDC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3530A9D" w14:textId="087E0B3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F5FDC">
              <w:rPr>
                <w:noProof/>
              </w:rPr>
              <w:t>16</w:t>
            </w:r>
            <w:r>
              <w:fldChar w:fldCharType="end"/>
            </w:r>
          </w:p>
        </w:tc>
      </w:tr>
      <w:tr w:rsidR="004D4B9D" w14:paraId="37A2BBFC" w14:textId="77777777" w:rsidTr="005D2D41">
        <w:trPr>
          <w:trHeight w:val="450"/>
        </w:trPr>
        <w:tc>
          <w:tcPr>
            <w:tcW w:w="2054" w:type="dxa"/>
            <w:vMerge w:val="restart"/>
            <w:tcBorders>
              <w:top w:val="nil"/>
            </w:tcBorders>
          </w:tcPr>
          <w:p w14:paraId="0FDAEA4C" w14:textId="77777777" w:rsidR="004D4B9D" w:rsidRDefault="004D4B9D"/>
        </w:tc>
        <w:tc>
          <w:tcPr>
            <w:tcW w:w="2055" w:type="dxa"/>
            <w:vMerge w:val="restart"/>
            <w:tcBorders>
              <w:top w:val="nil"/>
            </w:tcBorders>
          </w:tcPr>
          <w:p w14:paraId="5C5B28E5" w14:textId="77777777" w:rsidR="004D4B9D" w:rsidRDefault="004D4B9D"/>
        </w:tc>
        <w:tc>
          <w:tcPr>
            <w:tcW w:w="2055" w:type="dxa"/>
            <w:vMerge w:val="restart"/>
            <w:tcBorders>
              <w:top w:val="nil"/>
            </w:tcBorders>
          </w:tcPr>
          <w:p w14:paraId="303CB761" w14:textId="77777777" w:rsidR="004D4B9D" w:rsidRDefault="004D4B9D"/>
        </w:tc>
        <w:tc>
          <w:tcPr>
            <w:tcW w:w="2055" w:type="dxa"/>
            <w:vMerge w:val="restart"/>
            <w:tcBorders>
              <w:top w:val="nil"/>
            </w:tcBorders>
            <w:shd w:val="clear" w:color="auto" w:fill="00BBF0"/>
          </w:tcPr>
          <w:p w14:paraId="2453C414" w14:textId="3E6D771B" w:rsidR="004D4B9D" w:rsidRPr="00DA1D1A" w:rsidRDefault="004D4B9D" w:rsidP="00DA1D1A">
            <w:pPr>
              <w:rPr>
                <w:b/>
                <w:bCs/>
              </w:rPr>
            </w:pPr>
            <w:r w:rsidRPr="00DA1D1A">
              <w:rPr>
                <w:b/>
                <w:bCs/>
              </w:rPr>
              <w:t>Class Starts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3C9603D0" w14:textId="7DEC9B6D" w:rsidR="004D4B9D" w:rsidRPr="00204581" w:rsidRDefault="00204581" w:rsidP="007E495D">
            <w:pPr>
              <w:rPr>
                <w:b/>
                <w:bCs/>
              </w:rPr>
            </w:pPr>
            <w:proofErr w:type="spellStart"/>
            <w:r w:rsidRPr="00204581">
              <w:rPr>
                <w:b/>
                <w:bCs/>
              </w:rPr>
              <w:t>Github</w:t>
            </w:r>
            <w:proofErr w:type="spellEnd"/>
            <w:r w:rsidRPr="00204581">
              <w:rPr>
                <w:b/>
                <w:bCs/>
              </w:rPr>
              <w:t xml:space="preserve"> Profile URL Submission Due, 11:59PM AZ TIME</w:t>
            </w:r>
          </w:p>
        </w:tc>
        <w:tc>
          <w:tcPr>
            <w:tcW w:w="2055" w:type="dxa"/>
            <w:vMerge w:val="restart"/>
            <w:tcBorders>
              <w:top w:val="nil"/>
            </w:tcBorders>
            <w:shd w:val="clear" w:color="auto" w:fill="auto"/>
          </w:tcPr>
          <w:p w14:paraId="621D2684" w14:textId="7425850B" w:rsidR="004D4B9D" w:rsidRPr="00CB6E5B" w:rsidRDefault="004D4B9D">
            <w:pPr>
              <w:rPr>
                <w:b/>
                <w:bCs/>
              </w:rPr>
            </w:pPr>
          </w:p>
        </w:tc>
        <w:tc>
          <w:tcPr>
            <w:tcW w:w="2055" w:type="dxa"/>
            <w:vMerge w:val="restart"/>
            <w:tcBorders>
              <w:top w:val="nil"/>
            </w:tcBorders>
            <w:shd w:val="clear" w:color="auto" w:fill="00BBF0"/>
          </w:tcPr>
          <w:p w14:paraId="135B7BA2" w14:textId="7CE92D17" w:rsidR="004D4B9D" w:rsidRPr="005378F2" w:rsidRDefault="004D4B9D" w:rsidP="00DA1D1A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Reflection #1 Due, 11:59PM AZ Time</w:t>
            </w:r>
          </w:p>
        </w:tc>
      </w:tr>
      <w:tr w:rsidR="004D4B9D" w14:paraId="18F99D08" w14:textId="77777777" w:rsidTr="004D4B9D">
        <w:trPr>
          <w:trHeight w:hRule="exact" w:val="627"/>
        </w:trPr>
        <w:tc>
          <w:tcPr>
            <w:tcW w:w="2054" w:type="dxa"/>
            <w:vMerge/>
            <w:tcBorders>
              <w:bottom w:val="single" w:sz="6" w:space="0" w:color="BFBFBF" w:themeColor="background1" w:themeShade="BF"/>
            </w:tcBorders>
          </w:tcPr>
          <w:p w14:paraId="58629855" w14:textId="77777777" w:rsidR="004D4B9D" w:rsidRDefault="004D4B9D"/>
        </w:tc>
        <w:tc>
          <w:tcPr>
            <w:tcW w:w="2055" w:type="dxa"/>
            <w:vMerge/>
            <w:tcBorders>
              <w:bottom w:val="single" w:sz="6" w:space="0" w:color="BFBFBF" w:themeColor="background1" w:themeShade="BF"/>
            </w:tcBorders>
          </w:tcPr>
          <w:p w14:paraId="597AD11D" w14:textId="77777777" w:rsidR="004D4B9D" w:rsidRDefault="004D4B9D"/>
        </w:tc>
        <w:tc>
          <w:tcPr>
            <w:tcW w:w="2055" w:type="dxa"/>
            <w:vMerge/>
            <w:tcBorders>
              <w:bottom w:val="single" w:sz="6" w:space="0" w:color="BFBFBF" w:themeColor="background1" w:themeShade="BF"/>
            </w:tcBorders>
          </w:tcPr>
          <w:p w14:paraId="57B53660" w14:textId="77777777" w:rsidR="004D4B9D" w:rsidRDefault="004D4B9D"/>
        </w:tc>
        <w:tc>
          <w:tcPr>
            <w:tcW w:w="2055" w:type="dxa"/>
            <w:vMerge/>
            <w:tcBorders>
              <w:bottom w:val="single" w:sz="6" w:space="0" w:color="BFBFBF" w:themeColor="background1" w:themeShade="BF"/>
            </w:tcBorders>
            <w:shd w:val="clear" w:color="auto" w:fill="00BBF0"/>
          </w:tcPr>
          <w:p w14:paraId="5DF3EFD8" w14:textId="77777777" w:rsidR="004D4B9D" w:rsidRPr="00DA1D1A" w:rsidRDefault="004D4B9D" w:rsidP="00DA1D1A">
            <w:pPr>
              <w:rPr>
                <w:b/>
                <w:bCs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72450BAE" w14:textId="7997ED85" w:rsidR="004D4B9D" w:rsidRDefault="004D4B9D" w:rsidP="007E495D">
            <w:r>
              <w:t>ASU Session B Drop/Add Deadline</w:t>
            </w:r>
          </w:p>
        </w:tc>
        <w:tc>
          <w:tcPr>
            <w:tcW w:w="2055" w:type="dxa"/>
            <w:vMerge/>
            <w:tcBorders>
              <w:bottom w:val="single" w:sz="6" w:space="0" w:color="BFBFBF" w:themeColor="background1" w:themeShade="BF"/>
            </w:tcBorders>
            <w:shd w:val="clear" w:color="auto" w:fill="auto"/>
          </w:tcPr>
          <w:p w14:paraId="5DDE06B9" w14:textId="77777777" w:rsidR="004D4B9D" w:rsidRPr="00CB6E5B" w:rsidRDefault="004D4B9D">
            <w:pPr>
              <w:rPr>
                <w:b/>
                <w:bCs/>
              </w:rPr>
            </w:pPr>
          </w:p>
        </w:tc>
        <w:tc>
          <w:tcPr>
            <w:tcW w:w="2055" w:type="dxa"/>
            <w:vMerge/>
            <w:tcBorders>
              <w:bottom w:val="single" w:sz="6" w:space="0" w:color="BFBFBF" w:themeColor="background1" w:themeShade="BF"/>
            </w:tcBorders>
            <w:shd w:val="clear" w:color="auto" w:fill="00BBF0"/>
          </w:tcPr>
          <w:p w14:paraId="29B4D26E" w14:textId="77777777" w:rsidR="004D4B9D" w:rsidRPr="005378F2" w:rsidRDefault="004D4B9D" w:rsidP="00DA1D1A">
            <w:pPr>
              <w:rPr>
                <w:b/>
                <w:bCs/>
              </w:rPr>
            </w:pPr>
          </w:p>
        </w:tc>
      </w:tr>
      <w:tr w:rsidR="002F6E35" w14:paraId="77922BB9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9128CFB" w14:textId="077C811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F5FDC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7B7829A" w14:textId="66F86CD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F5FDC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61A2CE1" w14:textId="5F43862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F5FDC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53892E6" w14:textId="5120047E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F5FDC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6684F42" w14:textId="7DBADDB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F5FDC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AB55850" w14:textId="27B6A7A4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F5FDC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A09DDE3" w14:textId="2604F924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F5FDC">
              <w:rPr>
                <w:noProof/>
              </w:rPr>
              <w:t>23</w:t>
            </w:r>
            <w:r>
              <w:fldChar w:fldCharType="end"/>
            </w:r>
          </w:p>
        </w:tc>
      </w:tr>
      <w:tr w:rsidR="00DA1D1A" w14:paraId="26BB02B5" w14:textId="77777777" w:rsidTr="0028223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DA44561" w14:textId="77777777" w:rsidR="00DA1D1A" w:rsidRDefault="00DA1D1A" w:rsidP="00DA1D1A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620666BD" w14:textId="332951C2" w:rsidR="00DA1D1A" w:rsidRPr="00DA46BB" w:rsidRDefault="00DA1D1A" w:rsidP="00DA1D1A">
            <w:pPr>
              <w:rPr>
                <w:b/>
                <w:bCs/>
                <w:i/>
                <w:iCs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2AA04BF6" w14:textId="6197F133" w:rsidR="00DA1D1A" w:rsidRDefault="00DA1D1A" w:rsidP="00DA1D1A">
            <w:r>
              <w:t>ASU 100% Refund Deadline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4C1DDB2B" w14:textId="6D32463C" w:rsidR="00282237" w:rsidRDefault="00282237" w:rsidP="00DA1D1A">
            <w:pPr>
              <w:rPr>
                <w:b/>
                <w:bCs/>
              </w:rPr>
            </w:pPr>
            <w:r>
              <w:rPr>
                <w:b/>
                <w:bCs/>
              </w:rPr>
              <w:t>Team Charter and</w:t>
            </w:r>
          </w:p>
          <w:p w14:paraId="4BA01B2B" w14:textId="53324F6D" w:rsidR="00DA1D1A" w:rsidRPr="005378F2" w:rsidRDefault="00DA1D1A" w:rsidP="00DA1D1A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#1 Due,</w:t>
            </w:r>
          </w:p>
          <w:p w14:paraId="628ED40A" w14:textId="6337146D" w:rsidR="00DA1D1A" w:rsidRDefault="00DA1D1A" w:rsidP="00DA1D1A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C695BE7" w14:textId="77777777" w:rsidR="00DA1D1A" w:rsidRDefault="00DA1D1A" w:rsidP="00DA1D1A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F75F59" w14:textId="77777777" w:rsidR="00DA1D1A" w:rsidRDefault="00DA1D1A" w:rsidP="00DA1D1A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40FFEC24" w14:textId="77777777" w:rsidR="00DA1D1A" w:rsidRPr="005378F2" w:rsidRDefault="00DA1D1A" w:rsidP="00DA1D1A">
            <w:pPr>
              <w:jc w:val="both"/>
              <w:rPr>
                <w:b/>
                <w:bCs/>
              </w:rPr>
            </w:pPr>
            <w:r w:rsidRPr="005378F2">
              <w:rPr>
                <w:b/>
                <w:bCs/>
              </w:rPr>
              <w:t>Reflection #2 Due,</w:t>
            </w:r>
          </w:p>
          <w:p w14:paraId="7D11962C" w14:textId="051B12D6" w:rsidR="00DA1D1A" w:rsidRDefault="00DA1D1A" w:rsidP="00DA1D1A">
            <w:pPr>
              <w:jc w:val="both"/>
            </w:pPr>
            <w:r w:rsidRPr="005378F2">
              <w:rPr>
                <w:b/>
                <w:bCs/>
              </w:rPr>
              <w:t>11:59PM AZ Time</w:t>
            </w:r>
          </w:p>
        </w:tc>
      </w:tr>
      <w:tr w:rsidR="00DA1D1A" w14:paraId="489F07E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F63A2CE" w14:textId="308747FC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C69BCDC" w14:textId="33FC8765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F7F1FDB" w14:textId="6A8F822C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AF60FE4" w14:textId="3EACF84D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CCC76EB" w14:textId="020C49FC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AFAEE17" w14:textId="1B290A2B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78C9E3A" w14:textId="333EA988" w:rsidR="00DA1D1A" w:rsidRDefault="00DA1D1A" w:rsidP="00DA1D1A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</w:tr>
      <w:tr w:rsidR="00E34436" w14:paraId="64AD72E4" w14:textId="77777777" w:rsidTr="005378F2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7FF649E" w14:textId="77777777" w:rsidR="00E34436" w:rsidRDefault="00E34436" w:rsidP="00E34436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BC3B540" w14:textId="77777777" w:rsidR="00E34436" w:rsidRDefault="00E34436" w:rsidP="00E34436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0D2666" w14:textId="77777777" w:rsidR="00E34436" w:rsidRDefault="00E34436" w:rsidP="00E34436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765DDF30" w14:textId="424DE34D" w:rsidR="00E34436" w:rsidRPr="005378F2" w:rsidRDefault="00E34436" w:rsidP="00E34436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#2 Due,</w:t>
            </w:r>
          </w:p>
          <w:p w14:paraId="39870234" w14:textId="0A482F66" w:rsidR="00E34436" w:rsidRDefault="00E34436" w:rsidP="00E34436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6C54FE" w14:textId="77777777" w:rsidR="00E34436" w:rsidRDefault="00E34436" w:rsidP="00E34436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6054E6B" w14:textId="77777777" w:rsidR="00E34436" w:rsidRDefault="00E34436" w:rsidP="00E34436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576364FC" w14:textId="44E86627" w:rsidR="005378F2" w:rsidRPr="005378F2" w:rsidRDefault="005378F2" w:rsidP="005378F2">
            <w:pPr>
              <w:jc w:val="both"/>
              <w:rPr>
                <w:b/>
                <w:bCs/>
              </w:rPr>
            </w:pPr>
            <w:r w:rsidRPr="005378F2">
              <w:rPr>
                <w:b/>
                <w:bCs/>
              </w:rPr>
              <w:t>Reflection #3 Due,</w:t>
            </w:r>
          </w:p>
          <w:p w14:paraId="249E36EA" w14:textId="1B25EF24" w:rsidR="00E34436" w:rsidRDefault="005378F2" w:rsidP="005378F2">
            <w:r w:rsidRPr="005378F2">
              <w:rPr>
                <w:b/>
                <w:bCs/>
              </w:rPr>
              <w:t>11:59PM AZ Time</w:t>
            </w:r>
          </w:p>
        </w:tc>
      </w:tr>
      <w:tr w:rsidR="00E34436" w14:paraId="11095407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6D1D8465" w14:textId="12264FB5" w:rsidR="00E34436" w:rsidRDefault="00E34436" w:rsidP="00E3443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06D024A" w14:textId="274A75AE" w:rsidR="00E34436" w:rsidRDefault="00E34436" w:rsidP="00E34436">
            <w:pPr>
              <w:pStyle w:val="Dates"/>
            </w:pPr>
            <w:r>
              <w:t>Nov1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0FDA46E" w14:textId="73DC0AE2" w:rsidR="00E34436" w:rsidRDefault="00E34436" w:rsidP="00E34436">
            <w:pPr>
              <w:pStyle w:val="Dates"/>
            </w:pPr>
            <w:r>
              <w:t>Nov2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D99D7BD" w14:textId="63DBDB08" w:rsidR="00E34436" w:rsidRDefault="00E34436" w:rsidP="00E34436">
            <w:pPr>
              <w:pStyle w:val="Dates"/>
            </w:pPr>
            <w:r>
              <w:t>Nov3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1F66E50" w14:textId="34D64E92" w:rsidR="00E34436" w:rsidRDefault="00E34436" w:rsidP="00E34436">
            <w:pPr>
              <w:pStyle w:val="Dates"/>
            </w:pPr>
            <w:r>
              <w:t>Nov4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5F2C842" w14:textId="6E4F4BD8" w:rsidR="00E34436" w:rsidRDefault="00E34436" w:rsidP="00E34436">
            <w:pPr>
              <w:pStyle w:val="Dates"/>
            </w:pPr>
            <w:r>
              <w:t>Nov5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DF9539B" w14:textId="5E45880D" w:rsidR="00E34436" w:rsidRDefault="00E34436" w:rsidP="00E34436">
            <w:pPr>
              <w:pStyle w:val="Dates"/>
            </w:pPr>
            <w:r>
              <w:t>Nov6</w:t>
            </w:r>
          </w:p>
        </w:tc>
      </w:tr>
      <w:tr w:rsidR="00E34436" w14:paraId="7C80B91F" w14:textId="77777777" w:rsidTr="005378F2">
        <w:trPr>
          <w:trHeight w:hRule="exact" w:val="907"/>
        </w:trPr>
        <w:tc>
          <w:tcPr>
            <w:tcW w:w="2054" w:type="dxa"/>
          </w:tcPr>
          <w:p w14:paraId="2DE9479E" w14:textId="77777777" w:rsidR="00E34436" w:rsidRDefault="00E34436" w:rsidP="00E34436"/>
        </w:tc>
        <w:tc>
          <w:tcPr>
            <w:tcW w:w="2055" w:type="dxa"/>
          </w:tcPr>
          <w:p w14:paraId="696D3F47" w14:textId="77777777" w:rsidR="00E34436" w:rsidRDefault="00E34436" w:rsidP="00E34436"/>
        </w:tc>
        <w:tc>
          <w:tcPr>
            <w:tcW w:w="2055" w:type="dxa"/>
            <w:shd w:val="clear" w:color="auto" w:fill="600000" w:themeFill="accent5" w:themeFillShade="80"/>
          </w:tcPr>
          <w:p w14:paraId="1F21808E" w14:textId="7C5557DD" w:rsidR="00E34436" w:rsidRDefault="00E34436" w:rsidP="00E34436">
            <w:r>
              <w:t>ASU Course Withdrawal Deadline</w:t>
            </w:r>
          </w:p>
        </w:tc>
        <w:tc>
          <w:tcPr>
            <w:tcW w:w="2055" w:type="dxa"/>
            <w:shd w:val="clear" w:color="auto" w:fill="00BBF0"/>
          </w:tcPr>
          <w:p w14:paraId="2233E4E8" w14:textId="7D163DF1" w:rsidR="005378F2" w:rsidRPr="005378F2" w:rsidRDefault="005378F2" w:rsidP="005378F2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#3 Due,</w:t>
            </w:r>
          </w:p>
          <w:p w14:paraId="634D816E" w14:textId="3BE14E4E" w:rsidR="00E34436" w:rsidRDefault="005378F2" w:rsidP="005378F2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</w:tcPr>
          <w:p w14:paraId="2F6B3B7E" w14:textId="77777777" w:rsidR="00E34436" w:rsidRDefault="00E34436" w:rsidP="00E34436"/>
        </w:tc>
        <w:tc>
          <w:tcPr>
            <w:tcW w:w="2055" w:type="dxa"/>
          </w:tcPr>
          <w:p w14:paraId="3FD62525" w14:textId="77777777" w:rsidR="00E34436" w:rsidRDefault="00E34436" w:rsidP="00E34436"/>
        </w:tc>
        <w:tc>
          <w:tcPr>
            <w:tcW w:w="2055" w:type="dxa"/>
            <w:shd w:val="clear" w:color="auto" w:fill="00BBF0"/>
          </w:tcPr>
          <w:p w14:paraId="155BC427" w14:textId="6243C069" w:rsidR="00E34436" w:rsidRDefault="00ED5C56" w:rsidP="00E34436">
            <w:r w:rsidRPr="005378F2">
              <w:rPr>
                <w:b/>
                <w:bCs/>
              </w:rPr>
              <w:t>Reflection #</w:t>
            </w:r>
            <w:r>
              <w:rPr>
                <w:b/>
                <w:bCs/>
              </w:rPr>
              <w:t>4</w:t>
            </w:r>
            <w:r w:rsidRPr="005378F2">
              <w:rPr>
                <w:b/>
                <w:bCs/>
              </w:rPr>
              <w:t xml:space="preserve"> Due, 11:59PM AZ Time</w:t>
            </w:r>
          </w:p>
        </w:tc>
      </w:tr>
    </w:tbl>
    <w:p w14:paraId="714AD9DD" w14:textId="14D5A5DE" w:rsidR="002F6E35" w:rsidRDefault="002F6E35"/>
    <w:p w14:paraId="6348F230" w14:textId="008012A7" w:rsidR="00914719" w:rsidRDefault="00914719"/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4A4078" w14:paraId="74BF450D" w14:textId="77777777" w:rsidTr="00A2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00BBF0"/>
              <w:right w:val="single" w:sz="4" w:space="0" w:color="00BBF0"/>
            </w:tcBorders>
            <w:shd w:val="clear" w:color="auto" w:fill="00BBF0"/>
          </w:tcPr>
          <w:p w14:paraId="339FDFA4" w14:textId="77777777" w:rsidR="004A4078" w:rsidRPr="00715A25" w:rsidRDefault="004A4078" w:rsidP="00EF03FE">
            <w:pPr>
              <w:pStyle w:val="Month"/>
              <w:rPr>
                <w:rFonts w:ascii="Anonymous Pro" w:hAnsi="Anonymous Pro"/>
              </w:rPr>
            </w:pPr>
            <w:r w:rsidRPr="0047393F">
              <w:rPr>
                <w:rFonts w:ascii="Anonymous Pro" w:hAnsi="Anonymous Pro"/>
                <w:color w:val="0D0D0D" w:themeColor="text1" w:themeTint="F2"/>
              </w:rPr>
              <w:t>November</w:t>
            </w:r>
          </w:p>
        </w:tc>
        <w:tc>
          <w:tcPr>
            <w:tcW w:w="2500" w:type="pct"/>
            <w:tcBorders>
              <w:left w:val="single" w:sz="4" w:space="0" w:color="00BBF0"/>
              <w:bottom w:val="single" w:sz="4" w:space="0" w:color="00BBF0"/>
            </w:tcBorders>
            <w:shd w:val="clear" w:color="auto" w:fill="00BBF0"/>
          </w:tcPr>
          <w:p w14:paraId="1753610F" w14:textId="77777777" w:rsidR="004A4078" w:rsidRDefault="004A4078" w:rsidP="00EF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078" w14:paraId="5600083F" w14:textId="77777777" w:rsidTr="00A2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00BBF0"/>
              <w:bottom w:val="single" w:sz="18" w:space="0" w:color="FFFFFF" w:themeColor="background1"/>
              <w:right w:val="single" w:sz="4" w:space="0" w:color="00BBF0"/>
            </w:tcBorders>
            <w:shd w:val="clear" w:color="auto" w:fill="00BBF0"/>
          </w:tcPr>
          <w:p w14:paraId="68C9044C" w14:textId="77777777" w:rsidR="004A4078" w:rsidRDefault="004A4078" w:rsidP="00EF03FE">
            <w:pPr>
              <w:rPr>
                <w:b w:val="0"/>
                <w:bCs w:val="0"/>
              </w:rPr>
            </w:pPr>
            <w:r>
              <w:t>CPP 528 Data Science III: Project Management for Data Analysts</w:t>
            </w:r>
          </w:p>
          <w:p w14:paraId="02B6CC20" w14:textId="77777777" w:rsidR="004A4078" w:rsidRDefault="004A4078" w:rsidP="00EF03FE">
            <w:r>
              <w:t xml:space="preserve">Instructor: Courtney Stowers, M.S.  </w:t>
            </w:r>
            <w:proofErr w:type="gramStart"/>
            <w:r>
              <w:t>|  Courtney.Stowers@asu.edu</w:t>
            </w:r>
            <w:proofErr w:type="gramEnd"/>
          </w:p>
        </w:tc>
        <w:tc>
          <w:tcPr>
            <w:tcW w:w="2500" w:type="pct"/>
            <w:tcBorders>
              <w:top w:val="single" w:sz="4" w:space="0" w:color="00BBF0"/>
              <w:left w:val="single" w:sz="4" w:space="0" w:color="00BBF0"/>
              <w:bottom w:val="single" w:sz="18" w:space="0" w:color="FFFFFF" w:themeColor="background1"/>
            </w:tcBorders>
            <w:shd w:val="clear" w:color="auto" w:fill="00BBF0"/>
          </w:tcPr>
          <w:p w14:paraId="39C1AC69" w14:textId="77777777" w:rsidR="004A4078" w:rsidRPr="00715A25" w:rsidRDefault="004A4078" w:rsidP="00EF03FE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onymous Pro" w:hAnsi="Anonymous Pro"/>
              </w:rPr>
            </w:pPr>
            <w:r w:rsidRPr="00715A25">
              <w:rPr>
                <w:rFonts w:ascii="Anonymous Pro" w:hAnsi="Anonymous Pro"/>
                <w:color w:val="0D0D0D" w:themeColor="text1" w:themeTint="F2"/>
              </w:rPr>
              <w:t>2021</w:t>
            </w:r>
          </w:p>
        </w:tc>
      </w:tr>
      <w:tr w:rsidR="004A4078" w:rsidRPr="00420111" w14:paraId="43DE6A3E" w14:textId="77777777" w:rsidTr="00EF03FE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2E2E2" w:themeFill="background2" w:themeFillTint="33"/>
          </w:tcPr>
          <w:p w14:paraId="5A492A08" w14:textId="77777777" w:rsidR="004A4078" w:rsidRPr="0047393F" w:rsidRDefault="004A4078" w:rsidP="00EF03FE">
            <w:pPr>
              <w:jc w:val="righ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7393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“To accomplish great things, we must not only act, but also dream; not only plan, but also believe.” </w:t>
            </w:r>
            <w:r w:rsidRPr="0047393F"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>~ Anatole France</w:t>
            </w: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4A4078" w14:paraId="247882D5" w14:textId="77777777" w:rsidTr="00EF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471336387"/>
            <w:placeholder>
              <w:docPart w:val="337CE9B0DFD7482681A1C5B3EA4198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469EB799" w14:textId="77777777" w:rsidR="004A4078" w:rsidRDefault="004A4078" w:rsidP="00EF03FE">
                <w:pPr>
                  <w:pStyle w:val="Days"/>
                </w:pPr>
                <w:r w:rsidRPr="00E0105E">
                  <w:rPr>
                    <w:b/>
                    <w:bCs/>
                    <w:color w:val="600000" w:themeColor="accent5" w:themeShade="80"/>
                  </w:rPr>
                  <w:t>Sunday</w:t>
                </w:r>
              </w:p>
            </w:tc>
          </w:sdtContent>
        </w:sdt>
        <w:tc>
          <w:tcPr>
            <w:tcW w:w="2055" w:type="dxa"/>
          </w:tcPr>
          <w:p w14:paraId="51F631B6" w14:textId="77777777" w:rsidR="004A4078" w:rsidRDefault="00215070" w:rsidP="00EF03FE">
            <w:pPr>
              <w:pStyle w:val="Days"/>
            </w:pPr>
            <w:sdt>
              <w:sdtPr>
                <w:id w:val="1303655853"/>
                <w:placeholder>
                  <w:docPart w:val="8518F9CA465E45BA805EB5642513C595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Monday</w:t>
                </w:r>
              </w:sdtContent>
            </w:sdt>
          </w:p>
        </w:tc>
        <w:tc>
          <w:tcPr>
            <w:tcW w:w="2055" w:type="dxa"/>
          </w:tcPr>
          <w:p w14:paraId="6CDDF7BE" w14:textId="77777777" w:rsidR="004A4078" w:rsidRDefault="00215070" w:rsidP="00EF03FE">
            <w:pPr>
              <w:pStyle w:val="Days"/>
            </w:pPr>
            <w:sdt>
              <w:sdtPr>
                <w:id w:val="1967159856"/>
                <w:placeholder>
                  <w:docPart w:val="BA9F99548BF74C54AC7372A0668F3B78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Tuesday</w:t>
                </w:r>
              </w:sdtContent>
            </w:sdt>
          </w:p>
        </w:tc>
        <w:tc>
          <w:tcPr>
            <w:tcW w:w="2055" w:type="dxa"/>
          </w:tcPr>
          <w:p w14:paraId="1A76320E" w14:textId="77777777" w:rsidR="004A4078" w:rsidRDefault="00215070" w:rsidP="00EF03FE">
            <w:pPr>
              <w:pStyle w:val="Days"/>
            </w:pPr>
            <w:sdt>
              <w:sdtPr>
                <w:id w:val="-493482474"/>
                <w:placeholder>
                  <w:docPart w:val="E42CBE0F0E1348EAA87433804C21A628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Wednesday</w:t>
                </w:r>
              </w:sdtContent>
            </w:sdt>
          </w:p>
        </w:tc>
        <w:tc>
          <w:tcPr>
            <w:tcW w:w="2055" w:type="dxa"/>
          </w:tcPr>
          <w:p w14:paraId="436B0AA4" w14:textId="77777777" w:rsidR="004A4078" w:rsidRDefault="00215070" w:rsidP="00EF03FE">
            <w:pPr>
              <w:pStyle w:val="Days"/>
            </w:pPr>
            <w:sdt>
              <w:sdtPr>
                <w:id w:val="-1627154179"/>
                <w:placeholder>
                  <w:docPart w:val="AFAD9C55072D41689B4B29ACF3C2FEE0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Thursday</w:t>
                </w:r>
              </w:sdtContent>
            </w:sdt>
          </w:p>
        </w:tc>
        <w:tc>
          <w:tcPr>
            <w:tcW w:w="2055" w:type="dxa"/>
          </w:tcPr>
          <w:p w14:paraId="7C842152" w14:textId="77777777" w:rsidR="004A4078" w:rsidRDefault="00215070" w:rsidP="00EF03FE">
            <w:pPr>
              <w:pStyle w:val="Days"/>
            </w:pPr>
            <w:sdt>
              <w:sdtPr>
                <w:id w:val="-1870752082"/>
                <w:placeholder>
                  <w:docPart w:val="A4AB1B517BF34C1FB3344C89DFB16B20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Friday</w:t>
                </w:r>
              </w:sdtContent>
            </w:sdt>
          </w:p>
        </w:tc>
        <w:tc>
          <w:tcPr>
            <w:tcW w:w="2055" w:type="dxa"/>
          </w:tcPr>
          <w:p w14:paraId="73FF4EA2" w14:textId="77777777" w:rsidR="004A4078" w:rsidRDefault="00215070" w:rsidP="00EF03FE">
            <w:pPr>
              <w:pStyle w:val="Days"/>
            </w:pPr>
            <w:sdt>
              <w:sdtPr>
                <w:id w:val="-15621551"/>
                <w:placeholder>
                  <w:docPart w:val="8BDCF91D767A4CD6884E5E9AC83EA66D"/>
                </w:placeholder>
                <w:temporary/>
                <w:showingPlcHdr/>
                <w15:appearance w15:val="hidden"/>
              </w:sdtPr>
              <w:sdtEndPr/>
              <w:sdtContent>
                <w:r w:rsidR="004A4078" w:rsidRPr="00E0105E">
                  <w:rPr>
                    <w:b/>
                    <w:bCs/>
                    <w:color w:val="600000" w:themeColor="accent5" w:themeShade="80"/>
                  </w:rPr>
                  <w:t>Saturday</w:t>
                </w:r>
              </w:sdtContent>
            </w:sdt>
          </w:p>
        </w:tc>
      </w:tr>
      <w:tr w:rsidR="004A4078" w14:paraId="6A54D9FC" w14:textId="77777777" w:rsidTr="00EF03FE">
        <w:tc>
          <w:tcPr>
            <w:tcW w:w="2054" w:type="dxa"/>
            <w:tcBorders>
              <w:bottom w:val="nil"/>
            </w:tcBorders>
          </w:tcPr>
          <w:p w14:paraId="3E3FE119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3AB4D01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DB5FFCC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A23062E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CB10115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D834B75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0F2B6A0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Monday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4A4078" w14:paraId="14608A27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43B8BC9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6E85CC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2A0FAC8A" w14:textId="77777777" w:rsidR="004A4078" w:rsidRDefault="004A4078" w:rsidP="00EF03FE">
            <w:r>
              <w:t>ASU Course Withdrawal Deadline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365B0446" w14:textId="77777777" w:rsidR="004A4078" w:rsidRPr="005378F2" w:rsidRDefault="004A4078" w:rsidP="00EF03FE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#3 Due,</w:t>
            </w:r>
          </w:p>
          <w:p w14:paraId="5CBFB89C" w14:textId="77777777" w:rsidR="004A4078" w:rsidRDefault="004A4078" w:rsidP="00EF03FE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21A27F1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7B1847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0D5F1976" w14:textId="77777777" w:rsidR="004A4078" w:rsidRDefault="004A4078" w:rsidP="00EF03FE">
            <w:r w:rsidRPr="005378F2">
              <w:rPr>
                <w:b/>
                <w:bCs/>
              </w:rPr>
              <w:t>Reflection #</w:t>
            </w:r>
            <w:r>
              <w:rPr>
                <w:b/>
                <w:bCs/>
              </w:rPr>
              <w:t>4</w:t>
            </w:r>
            <w:r w:rsidRPr="005378F2">
              <w:rPr>
                <w:b/>
                <w:bCs/>
              </w:rPr>
              <w:t xml:space="preserve"> Due, 11:59PM AZ Time</w:t>
            </w:r>
          </w:p>
        </w:tc>
      </w:tr>
      <w:tr w:rsidR="004A4078" w14:paraId="4D14C08B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6A0C7AE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1947AB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DF7164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40DF65A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B09943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FF46C83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EF3E13D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4A4078" w14:paraId="07C90893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02B771A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0E84FBC9" w14:textId="77777777" w:rsidR="004A4078" w:rsidRPr="004F2F0D" w:rsidRDefault="004A4078" w:rsidP="00EF03FE">
            <w:pPr>
              <w:rPr>
                <w:b/>
                <w:bCs/>
                <w:i/>
                <w:iCs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EBC119B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2FFC3B01" w14:textId="77777777" w:rsidR="004A4078" w:rsidRPr="005378F2" w:rsidRDefault="004A4078" w:rsidP="00EF03FE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</w:t>
            </w:r>
            <w:r>
              <w:rPr>
                <w:b/>
                <w:bCs/>
              </w:rPr>
              <w:t>4</w:t>
            </w:r>
            <w:r w:rsidRPr="005378F2">
              <w:rPr>
                <w:b/>
                <w:bCs/>
              </w:rPr>
              <w:t xml:space="preserve"> Due,</w:t>
            </w:r>
          </w:p>
          <w:p w14:paraId="7A706B14" w14:textId="77777777" w:rsidR="004A4078" w:rsidRDefault="004A4078" w:rsidP="00EF03FE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45C8D6AD" w14:textId="77777777" w:rsidR="004A4078" w:rsidRDefault="004A4078" w:rsidP="00EF03FE">
            <w:r>
              <w:t xml:space="preserve">ASU Holiday: </w:t>
            </w:r>
          </w:p>
          <w:p w14:paraId="44E080CA" w14:textId="77777777" w:rsidR="004A4078" w:rsidRDefault="004A4078" w:rsidP="00EF03FE">
            <w:r>
              <w:t>Veteran’s Day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3B9AC55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351528BF" w14:textId="61B4ECD3" w:rsidR="004A4078" w:rsidRDefault="000F6B72" w:rsidP="00EF03FE">
            <w:r>
              <w:rPr>
                <w:b/>
                <w:bCs/>
                <w:i/>
                <w:iCs/>
              </w:rPr>
              <w:t>Review Team Charte</w:t>
            </w:r>
            <w:r w:rsidR="00670F9F">
              <w:rPr>
                <w:b/>
                <w:bCs/>
                <w:i/>
                <w:iCs/>
              </w:rPr>
              <w:t>r goals</w:t>
            </w:r>
            <w:r>
              <w:rPr>
                <w:b/>
                <w:bCs/>
                <w:i/>
                <w:iCs/>
              </w:rPr>
              <w:t>, schedule instructor check-in if needed.</w:t>
            </w:r>
          </w:p>
        </w:tc>
      </w:tr>
      <w:tr w:rsidR="004A4078" w14:paraId="333A51F6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65A9311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BC8DEB3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414459C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8BF1737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5EA4C87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86D60C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CE5FB4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</w:tr>
      <w:tr w:rsidR="004A4078" w14:paraId="534A4293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F670E7A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FA33C6F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522733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5EB67DD5" w14:textId="77777777" w:rsidR="004A4078" w:rsidRPr="005378F2" w:rsidRDefault="004A4078" w:rsidP="00EF03FE">
            <w:pPr>
              <w:rPr>
                <w:b/>
                <w:bCs/>
              </w:rPr>
            </w:pPr>
            <w:r w:rsidRPr="005378F2">
              <w:rPr>
                <w:b/>
                <w:bCs/>
              </w:rPr>
              <w:t>Lab #</w:t>
            </w:r>
            <w:r>
              <w:rPr>
                <w:b/>
                <w:bCs/>
              </w:rPr>
              <w:t>5</w:t>
            </w:r>
            <w:r w:rsidRPr="005378F2">
              <w:rPr>
                <w:b/>
                <w:bCs/>
              </w:rPr>
              <w:t xml:space="preserve"> Due,</w:t>
            </w:r>
          </w:p>
          <w:p w14:paraId="1A0637F6" w14:textId="77777777" w:rsidR="004A4078" w:rsidRDefault="004A4078" w:rsidP="00EF03FE">
            <w:r w:rsidRPr="005378F2">
              <w:rPr>
                <w:b/>
                <w:bCs/>
              </w:rPr>
              <w:t>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9D9B33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857F4A0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5CA8D041" w14:textId="0B2FA9CC" w:rsidR="004A4078" w:rsidRDefault="001A1F06" w:rsidP="00EF03FE">
            <w:r>
              <w:rPr>
                <w:b/>
                <w:bCs/>
              </w:rPr>
              <w:t>Extra-Credit Reflection Due 11:59PM AZ Time</w:t>
            </w:r>
          </w:p>
        </w:tc>
      </w:tr>
      <w:tr w:rsidR="004A4078" w14:paraId="17A86732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2E8EFFF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D4BE760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F80A45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DAEBBFA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36E4788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8BADA7E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5CBC17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</w:tr>
      <w:tr w:rsidR="004A4078" w14:paraId="292F5DD7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28B9C6B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0FC71A4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5FA05FF7" w14:textId="77777777" w:rsidR="004A4078" w:rsidRPr="00343B81" w:rsidRDefault="004A4078" w:rsidP="00EF03FE">
            <w:pPr>
              <w:rPr>
                <w:b/>
                <w:bCs/>
              </w:rPr>
            </w:pPr>
            <w:r w:rsidRPr="00343B81">
              <w:rPr>
                <w:b/>
                <w:bCs/>
              </w:rPr>
              <w:t>Lab #6 Due,</w:t>
            </w:r>
          </w:p>
          <w:p w14:paraId="268E7A32" w14:textId="77777777" w:rsidR="004A4078" w:rsidRPr="00343B81" w:rsidRDefault="004A4078" w:rsidP="00EF03FE">
            <w:pPr>
              <w:rPr>
                <w:b/>
                <w:bCs/>
              </w:rPr>
            </w:pPr>
            <w:r w:rsidRPr="00343B81">
              <w:rPr>
                <w:b/>
                <w:bCs/>
              </w:rPr>
              <w:t>11:59PM AZ Time</w:t>
            </w:r>
          </w:p>
          <w:p w14:paraId="42F2A67B" w14:textId="77777777" w:rsidR="004A4078" w:rsidRPr="00343B81" w:rsidRDefault="004A4078" w:rsidP="00EF03FE">
            <w:pPr>
              <w:rPr>
                <w:i/>
                <w:iCs/>
              </w:rPr>
            </w:pPr>
            <w:r>
              <w:rPr>
                <w:i/>
                <w:iCs/>
              </w:rPr>
              <w:t>*</w:t>
            </w:r>
            <w:r w:rsidRPr="00343B81">
              <w:rPr>
                <w:i/>
                <w:iCs/>
              </w:rPr>
              <w:t>Note this is a Tuesday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1E9A01C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2AB053CD" w14:textId="77777777" w:rsidR="004A4078" w:rsidRDefault="004A4078" w:rsidP="00EF03FE">
            <w:r>
              <w:t>ASU Holiday:</w:t>
            </w:r>
          </w:p>
          <w:p w14:paraId="498B9C3D" w14:textId="77777777" w:rsidR="004A4078" w:rsidRDefault="004A4078" w:rsidP="00EF03FE">
            <w:r>
              <w:t>Thanksgiving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0BF5B5EB" w14:textId="77777777" w:rsidR="004A4078" w:rsidRDefault="004A4078" w:rsidP="00EF03FE">
            <w:r>
              <w:t>ASU Holiday:</w:t>
            </w:r>
          </w:p>
          <w:p w14:paraId="6C509F1B" w14:textId="77777777" w:rsidR="004A4078" w:rsidRDefault="004A4078" w:rsidP="00EF03FE">
            <w:r>
              <w:t>Thanksgiving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BF4CB7D" w14:textId="77777777" w:rsidR="004A4078" w:rsidRDefault="004A4078" w:rsidP="00EF03FE"/>
        </w:tc>
      </w:tr>
      <w:tr w:rsidR="004A4078" w14:paraId="47AD1376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92FDC72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C28C4FF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31A64B2" w14:textId="77777777" w:rsidR="004A4078" w:rsidRDefault="004A4078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95D662" w14:textId="77777777" w:rsidR="004A4078" w:rsidRDefault="004A4078" w:rsidP="00EF03FE">
            <w:pPr>
              <w:pStyle w:val="Dates"/>
            </w:pPr>
            <w:r>
              <w:t>Dec1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D4E3FA5" w14:textId="77777777" w:rsidR="004A4078" w:rsidRDefault="004A4078" w:rsidP="00EF03FE">
            <w:pPr>
              <w:pStyle w:val="Dates"/>
            </w:pPr>
            <w:r>
              <w:t>Dec2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DEC992C" w14:textId="77777777" w:rsidR="004A4078" w:rsidRDefault="004A4078" w:rsidP="00EF03FE">
            <w:pPr>
              <w:pStyle w:val="Dates"/>
            </w:pPr>
            <w:r>
              <w:t>Dec3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BD0D1E" w14:textId="77777777" w:rsidR="004A4078" w:rsidRDefault="004A4078" w:rsidP="00EF03FE">
            <w:pPr>
              <w:pStyle w:val="Dates"/>
            </w:pPr>
            <w:r>
              <w:t>Dec4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4A4078" w14:paraId="4EC694E5" w14:textId="77777777" w:rsidTr="00670F9F">
        <w:trPr>
          <w:trHeight w:hRule="exact" w:val="1548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5D06E5B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82686C1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90C70F5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2D562E7D" w14:textId="74EE45F2" w:rsidR="004A4078" w:rsidRPr="00D331CE" w:rsidRDefault="004A4078" w:rsidP="00EF03FE">
            <w:pPr>
              <w:rPr>
                <w:b/>
                <w:bCs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422FD3" w14:textId="77777777" w:rsidR="004A4078" w:rsidRDefault="004A4078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2C319742" w14:textId="609B2260" w:rsidR="004A4078" w:rsidRDefault="004A4078" w:rsidP="00EF03FE">
            <w:pPr>
              <w:rPr>
                <w:b/>
                <w:bCs/>
              </w:rPr>
            </w:pPr>
            <w:r w:rsidRPr="00005A0E">
              <w:rPr>
                <w:b/>
                <w:bCs/>
              </w:rPr>
              <w:t>Class Ends</w:t>
            </w:r>
            <w:r>
              <w:rPr>
                <w:b/>
                <w:bCs/>
              </w:rPr>
              <w:t>,</w:t>
            </w:r>
          </w:p>
          <w:p w14:paraId="1AA8FFCC" w14:textId="7FCAFD93" w:rsidR="001A1F06" w:rsidRDefault="00670F9F" w:rsidP="00EF03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Team Peer-Review Evaluation and </w:t>
            </w:r>
            <w:r w:rsidR="001A1F06">
              <w:rPr>
                <w:b/>
                <w:bCs/>
              </w:rPr>
              <w:t>FINAL PROJECT</w:t>
            </w:r>
            <w:r w:rsidR="004A4078" w:rsidRPr="00211D33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ue</w:t>
            </w:r>
            <w:r w:rsidR="001A1F06">
              <w:rPr>
                <w:b/>
                <w:bCs/>
              </w:rPr>
              <w:t>,</w:t>
            </w:r>
          </w:p>
          <w:p w14:paraId="05847E25" w14:textId="565F2205" w:rsidR="004A4078" w:rsidRPr="00670F9F" w:rsidRDefault="004A4078" w:rsidP="00EF03FE">
            <w:pPr>
              <w:rPr>
                <w:b/>
                <w:bCs/>
              </w:rPr>
            </w:pPr>
            <w:r w:rsidRPr="00211D33">
              <w:rPr>
                <w:b/>
                <w:bCs/>
              </w:rPr>
              <w:t xml:space="preserve"> 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6E809A3" w14:textId="77777777" w:rsidR="004A4078" w:rsidRDefault="004A4078" w:rsidP="00EF03FE"/>
        </w:tc>
      </w:tr>
    </w:tbl>
    <w:p w14:paraId="4C5843C5" w14:textId="5E947EFA" w:rsidR="00914719" w:rsidRDefault="00914719"/>
    <w:p w14:paraId="01D813E4" w14:textId="505D3467" w:rsidR="004A4078" w:rsidRDefault="004A4078"/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E14FF1" w14:paraId="1A9B71A1" w14:textId="77777777" w:rsidTr="00A2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00BBF0"/>
              <w:right w:val="single" w:sz="4" w:space="0" w:color="00BBF0"/>
            </w:tcBorders>
            <w:shd w:val="clear" w:color="auto" w:fill="00BBF0"/>
          </w:tcPr>
          <w:p w14:paraId="6FE26B82" w14:textId="77777777" w:rsidR="00E14FF1" w:rsidRPr="00715A25" w:rsidRDefault="00E14FF1" w:rsidP="00EF03FE">
            <w:pPr>
              <w:pStyle w:val="Month"/>
              <w:rPr>
                <w:rFonts w:ascii="Anonymous Pro" w:hAnsi="Anonymous Pro"/>
              </w:rPr>
            </w:pPr>
            <w:r w:rsidRPr="00BE6C9B">
              <w:rPr>
                <w:rFonts w:ascii="Anonymous Pro" w:hAnsi="Anonymous Pro"/>
                <w:color w:val="0D0D0D" w:themeColor="text1" w:themeTint="F2"/>
              </w:rPr>
              <w:lastRenderedPageBreak/>
              <w:t>December</w:t>
            </w:r>
          </w:p>
        </w:tc>
        <w:tc>
          <w:tcPr>
            <w:tcW w:w="2500" w:type="pct"/>
            <w:tcBorders>
              <w:left w:val="single" w:sz="4" w:space="0" w:color="00BBF0"/>
              <w:bottom w:val="single" w:sz="4" w:space="0" w:color="00BBF0"/>
            </w:tcBorders>
            <w:shd w:val="clear" w:color="auto" w:fill="00BBF0"/>
          </w:tcPr>
          <w:p w14:paraId="5C433D81" w14:textId="77777777" w:rsidR="00E14FF1" w:rsidRDefault="00E14FF1" w:rsidP="00EF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FF1" w14:paraId="7F536A52" w14:textId="77777777" w:rsidTr="00A2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00BBF0"/>
              <w:bottom w:val="single" w:sz="18" w:space="0" w:color="FFFFFF" w:themeColor="background1"/>
              <w:right w:val="single" w:sz="4" w:space="0" w:color="00BBF0"/>
            </w:tcBorders>
            <w:shd w:val="clear" w:color="auto" w:fill="00BBF0"/>
          </w:tcPr>
          <w:p w14:paraId="5862F951" w14:textId="77777777" w:rsidR="00E14FF1" w:rsidRDefault="00E14FF1" w:rsidP="00EF03FE">
            <w:pPr>
              <w:rPr>
                <w:b w:val="0"/>
                <w:bCs w:val="0"/>
              </w:rPr>
            </w:pPr>
            <w:r>
              <w:t>CPP 528 Data Science III: Project Management for Data Analysts</w:t>
            </w:r>
          </w:p>
          <w:p w14:paraId="68036B5F" w14:textId="77777777" w:rsidR="00E14FF1" w:rsidRDefault="00E14FF1" w:rsidP="00EF03FE">
            <w:r>
              <w:t xml:space="preserve">Instructor: Courtney Stowers, M.S.  </w:t>
            </w:r>
            <w:proofErr w:type="gramStart"/>
            <w:r>
              <w:t>|  Courtney.Stowers@asu.edu</w:t>
            </w:r>
            <w:proofErr w:type="gramEnd"/>
          </w:p>
        </w:tc>
        <w:tc>
          <w:tcPr>
            <w:tcW w:w="2500" w:type="pct"/>
            <w:tcBorders>
              <w:top w:val="single" w:sz="4" w:space="0" w:color="00BBF0"/>
              <w:left w:val="single" w:sz="4" w:space="0" w:color="00BBF0"/>
              <w:bottom w:val="single" w:sz="18" w:space="0" w:color="FFFFFF" w:themeColor="background1"/>
            </w:tcBorders>
            <w:shd w:val="clear" w:color="auto" w:fill="00BBF0"/>
          </w:tcPr>
          <w:p w14:paraId="663AF845" w14:textId="77777777" w:rsidR="00E14FF1" w:rsidRPr="00715A25" w:rsidRDefault="00E14FF1" w:rsidP="00EF03FE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onymous Pro" w:hAnsi="Anonymous Pro"/>
              </w:rPr>
            </w:pPr>
            <w:r w:rsidRPr="00715A25">
              <w:rPr>
                <w:rFonts w:ascii="Anonymous Pro" w:hAnsi="Anonymous Pro"/>
                <w:color w:val="0D0D0D" w:themeColor="text1" w:themeTint="F2"/>
              </w:rPr>
              <w:t>2021</w:t>
            </w:r>
          </w:p>
        </w:tc>
      </w:tr>
      <w:tr w:rsidR="00E14FF1" w:rsidRPr="00420111" w14:paraId="56D08E44" w14:textId="77777777" w:rsidTr="00EF03FE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2E2E2" w:themeFill="background2" w:themeFillTint="33"/>
          </w:tcPr>
          <w:p w14:paraId="3E22C446" w14:textId="3F12FCF6" w:rsidR="00E14FF1" w:rsidRPr="0047393F" w:rsidRDefault="00E14FF1" w:rsidP="00EF03FE">
            <w:pPr>
              <w:jc w:val="righ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93E2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“Being a Project Manager is like being an artist, you have the different colored process streams combining into a work of art.” </w:t>
            </w:r>
            <w:r w:rsidRPr="00293E2A"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 xml:space="preserve">~ Greg </w:t>
            </w:r>
            <w:proofErr w:type="spellStart"/>
            <w:r w:rsidRPr="00293E2A"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>Cimmarrust</w:t>
            </w:r>
            <w:r w:rsidR="00ED20E3"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>i</w:t>
            </w:r>
            <w:proofErr w:type="spellEnd"/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E14FF1" w14:paraId="02C834D4" w14:textId="77777777" w:rsidTr="00EF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/>
              <w:bCs/>
              <w:color w:val="600000" w:themeColor="accent5" w:themeShade="80"/>
            </w:rPr>
            <w:id w:val="-332076879"/>
            <w:placeholder>
              <w:docPart w:val="C611EE3C4EFA4CDCAC31BE9CE9FCEE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19EEA291" w14:textId="77777777" w:rsidR="00E14FF1" w:rsidRPr="00E14FF1" w:rsidRDefault="00E14FF1" w:rsidP="00EF03FE">
                <w:pPr>
                  <w:pStyle w:val="Days"/>
                  <w:rPr>
                    <w:b/>
                    <w:bCs/>
                    <w:color w:val="600000" w:themeColor="accent5" w:themeShade="80"/>
                  </w:rPr>
                </w:pPr>
                <w:r w:rsidRPr="00E14FF1">
                  <w:rPr>
                    <w:b/>
                    <w:bCs/>
                    <w:color w:val="600000" w:themeColor="accent5" w:themeShade="80"/>
                  </w:rPr>
                  <w:t>Sunday</w:t>
                </w:r>
              </w:p>
            </w:tc>
          </w:sdtContent>
        </w:sdt>
        <w:tc>
          <w:tcPr>
            <w:tcW w:w="2055" w:type="dxa"/>
          </w:tcPr>
          <w:p w14:paraId="72DF62AC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1142614146"/>
                <w:placeholder>
                  <w:docPart w:val="2C222099783B49518B8A24AA1CC65554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Monday</w:t>
                </w:r>
              </w:sdtContent>
            </w:sdt>
          </w:p>
        </w:tc>
        <w:tc>
          <w:tcPr>
            <w:tcW w:w="2055" w:type="dxa"/>
          </w:tcPr>
          <w:p w14:paraId="7ED9640E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723180584"/>
                <w:placeholder>
                  <w:docPart w:val="5B7FA551225C461E90C94FF4FC0B7808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Tuesday</w:t>
                </w:r>
              </w:sdtContent>
            </w:sdt>
          </w:p>
        </w:tc>
        <w:tc>
          <w:tcPr>
            <w:tcW w:w="2055" w:type="dxa"/>
          </w:tcPr>
          <w:p w14:paraId="74E06BC9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1405020125"/>
                <w:placeholder>
                  <w:docPart w:val="9F037E8E0BB14DD69003A941291D7A19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Wednesday</w:t>
                </w:r>
              </w:sdtContent>
            </w:sdt>
          </w:p>
        </w:tc>
        <w:tc>
          <w:tcPr>
            <w:tcW w:w="2055" w:type="dxa"/>
          </w:tcPr>
          <w:p w14:paraId="60940437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-2101468988"/>
                <w:placeholder>
                  <w:docPart w:val="867BD68F83704731BEC5D2CBD0AA76A8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Thursday</w:t>
                </w:r>
              </w:sdtContent>
            </w:sdt>
          </w:p>
        </w:tc>
        <w:tc>
          <w:tcPr>
            <w:tcW w:w="2055" w:type="dxa"/>
          </w:tcPr>
          <w:p w14:paraId="2972981C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1303813506"/>
                <w:placeholder>
                  <w:docPart w:val="0D36F5B398F84CC89B4EE4FF6FA92D5E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Friday</w:t>
                </w:r>
              </w:sdtContent>
            </w:sdt>
          </w:p>
        </w:tc>
        <w:tc>
          <w:tcPr>
            <w:tcW w:w="2055" w:type="dxa"/>
          </w:tcPr>
          <w:p w14:paraId="2C4233C1" w14:textId="77777777" w:rsidR="00E14FF1" w:rsidRPr="00E14FF1" w:rsidRDefault="00215070" w:rsidP="00EF03FE">
            <w:pPr>
              <w:pStyle w:val="Days"/>
              <w:rPr>
                <w:b/>
                <w:bCs/>
                <w:color w:val="600000" w:themeColor="accent5" w:themeShade="80"/>
              </w:rPr>
            </w:pPr>
            <w:sdt>
              <w:sdtPr>
                <w:rPr>
                  <w:b/>
                  <w:bCs/>
                  <w:color w:val="600000" w:themeColor="accent5" w:themeShade="80"/>
                </w:rPr>
                <w:id w:val="-754278945"/>
                <w:placeholder>
                  <w:docPart w:val="51ECD3AFD2EC4852A2ED5D8F17DF8FB6"/>
                </w:placeholder>
                <w:temporary/>
                <w:showingPlcHdr/>
                <w15:appearance w15:val="hidden"/>
              </w:sdtPr>
              <w:sdtEndPr/>
              <w:sdtContent>
                <w:r w:rsidR="00E14FF1" w:rsidRPr="00E14FF1">
                  <w:rPr>
                    <w:b/>
                    <w:bCs/>
                    <w:color w:val="600000" w:themeColor="accent5" w:themeShade="80"/>
                  </w:rPr>
                  <w:t>Saturday</w:t>
                </w:r>
              </w:sdtContent>
            </w:sdt>
          </w:p>
        </w:tc>
      </w:tr>
      <w:tr w:rsidR="00E14FF1" w14:paraId="2993FAFF" w14:textId="77777777" w:rsidTr="00EF03FE">
        <w:tc>
          <w:tcPr>
            <w:tcW w:w="2054" w:type="dxa"/>
            <w:tcBorders>
              <w:bottom w:val="nil"/>
            </w:tcBorders>
          </w:tcPr>
          <w:p w14:paraId="559F67F4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F63EBA9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7549215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274E162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8F73774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F174897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B488E9C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E14FF1" w14:paraId="26EBDCB4" w14:textId="77777777" w:rsidTr="001A1F06">
        <w:trPr>
          <w:trHeight w:hRule="exact" w:val="1485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D10DA16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A8B4279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821CE9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14:paraId="599BE159" w14:textId="1DBF1575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C20F0D8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BF0"/>
          </w:tcPr>
          <w:p w14:paraId="7840B1AC" w14:textId="77777777" w:rsidR="001A1F06" w:rsidRDefault="001A1F06" w:rsidP="001A1F06">
            <w:pPr>
              <w:rPr>
                <w:b/>
                <w:bCs/>
              </w:rPr>
            </w:pPr>
            <w:r w:rsidRPr="00005A0E">
              <w:rPr>
                <w:b/>
                <w:bCs/>
              </w:rPr>
              <w:t>Class Ends</w:t>
            </w:r>
            <w:r>
              <w:rPr>
                <w:b/>
                <w:bCs/>
              </w:rPr>
              <w:t>,</w:t>
            </w:r>
          </w:p>
          <w:p w14:paraId="64ED048D" w14:textId="77777777" w:rsidR="001A1F06" w:rsidRDefault="001A1F06" w:rsidP="001A1F06">
            <w:pPr>
              <w:rPr>
                <w:b/>
                <w:bCs/>
              </w:rPr>
            </w:pPr>
            <w:r>
              <w:rPr>
                <w:b/>
                <w:bCs/>
              </w:rPr>
              <w:t>Team Peer-Review Evaluation and FINAL PROJECT</w:t>
            </w:r>
            <w:r w:rsidRPr="00211D33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ue,</w:t>
            </w:r>
          </w:p>
          <w:p w14:paraId="56168510" w14:textId="73D472CE" w:rsidR="00E14FF1" w:rsidRPr="00211D33" w:rsidRDefault="001A1F06" w:rsidP="001A1F06">
            <w:pPr>
              <w:rPr>
                <w:b/>
                <w:bCs/>
              </w:rPr>
            </w:pPr>
            <w:r w:rsidRPr="00211D33">
              <w:rPr>
                <w:b/>
                <w:bCs/>
              </w:rPr>
              <w:t xml:space="preserve"> 11:59PM AZ Time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8FB9765" w14:textId="77777777" w:rsidR="00E14FF1" w:rsidRDefault="00E14FF1" w:rsidP="00EF03FE"/>
        </w:tc>
      </w:tr>
      <w:tr w:rsidR="00E14FF1" w14:paraId="5D8A0101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17EA528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92B91D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D44F3F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8F10932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1FA6675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E395F30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A056F42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</w:tr>
      <w:tr w:rsidR="00E14FF1" w14:paraId="5D147018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2556EE3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8BC70A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75FBCE5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DE9D8C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4EBD2E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0BC65D4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9B40DF" w14:textId="77777777" w:rsidR="00E14FF1" w:rsidRDefault="00E14FF1" w:rsidP="00EF03FE"/>
        </w:tc>
      </w:tr>
      <w:tr w:rsidR="00E14FF1" w14:paraId="014F9B9B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41D34B0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7B3A54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5795BB1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BBF7177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A70A5BD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E9336BF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0A83D96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E14FF1" w14:paraId="331D9ED0" w14:textId="77777777" w:rsidTr="00523F53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6114360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56759F85" w14:textId="05347F61" w:rsidR="00523F53" w:rsidRDefault="00E14FF1" w:rsidP="00EF03FE">
            <w:pPr>
              <w:rPr>
                <w:b/>
                <w:bCs/>
              </w:rPr>
            </w:pPr>
            <w:r w:rsidRPr="008D356A">
              <w:rPr>
                <w:b/>
                <w:bCs/>
              </w:rPr>
              <w:t>Final Grades Due</w:t>
            </w:r>
          </w:p>
          <w:p w14:paraId="3F52B150" w14:textId="43F326C9" w:rsidR="00523F53" w:rsidRPr="008D356A" w:rsidRDefault="00523F53" w:rsidP="00EF03FE">
            <w:pPr>
              <w:rPr>
                <w:b/>
                <w:bCs/>
              </w:rPr>
            </w:pPr>
            <w:r>
              <w:rPr>
                <w:b/>
                <w:bCs/>
              </w:rPr>
              <w:t>CONGRATS ASU GRADS!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2691D88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59ED194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8DB1F89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955C5E1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A950CED" w14:textId="77777777" w:rsidR="00E14FF1" w:rsidRDefault="00E14FF1" w:rsidP="00EF03FE"/>
        </w:tc>
      </w:tr>
      <w:tr w:rsidR="00E14FF1" w14:paraId="69B5216B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2626CAE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4EFFDE4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EBF3E2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F82010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4F2BC0F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2578C6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B96F800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E14FF1" w14:paraId="38588747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4CFE4CE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8991FF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6B2B157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4A17F2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5856160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58F57E23" w14:textId="77777777" w:rsidR="00E14FF1" w:rsidRDefault="00E14FF1" w:rsidP="00EF03FE">
            <w:r>
              <w:t>ASU Holiday Break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5CF4D9E8" w14:textId="77777777" w:rsidR="00E14FF1" w:rsidRDefault="00E14FF1" w:rsidP="00EF03FE">
            <w:r>
              <w:t>ASU Holiday Break</w:t>
            </w:r>
          </w:p>
        </w:tc>
      </w:tr>
      <w:tr w:rsidR="00E14FF1" w14:paraId="5F31CA89" w14:textId="77777777" w:rsidTr="00EF03FE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374A7B25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F6317CD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794F9C0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93E1245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D4F9A8A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1E85FD2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AB0E444" w14:textId="77777777" w:rsidR="00E14FF1" w:rsidRDefault="00E14FF1" w:rsidP="00EF03FE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E14FF1" w14:paraId="2A9C55D3" w14:textId="77777777" w:rsidTr="00EF03FE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1433CEB3" w14:textId="77777777" w:rsidR="00E14FF1" w:rsidRDefault="00E14FF1" w:rsidP="00EF03FE">
            <w:r>
              <w:t>ASU Holiday Break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600000" w:themeFill="accent5" w:themeFillShade="80"/>
          </w:tcPr>
          <w:p w14:paraId="228D7635" w14:textId="77777777" w:rsidR="00E14FF1" w:rsidRDefault="00E14FF1" w:rsidP="00EF03FE">
            <w:r>
              <w:t>ASU Holiday Break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FC862E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DB44BA9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C747AC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154A95" w14:textId="77777777" w:rsidR="00E14FF1" w:rsidRDefault="00E14FF1" w:rsidP="00EF03FE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DAF957" w14:textId="77777777" w:rsidR="00E14FF1" w:rsidRDefault="00E14FF1" w:rsidP="00EF03FE"/>
        </w:tc>
      </w:tr>
    </w:tbl>
    <w:p w14:paraId="22B02551" w14:textId="77777777" w:rsidR="004A4078" w:rsidRDefault="004A4078"/>
    <w:sectPr w:rsidR="004A40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A22C" w14:textId="77777777" w:rsidR="00215070" w:rsidRDefault="00215070">
      <w:pPr>
        <w:spacing w:before="0" w:after="0"/>
      </w:pPr>
      <w:r>
        <w:separator/>
      </w:r>
    </w:p>
  </w:endnote>
  <w:endnote w:type="continuationSeparator" w:id="0">
    <w:p w14:paraId="1611FF38" w14:textId="77777777" w:rsidR="00215070" w:rsidRDefault="002150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5BAC" w14:textId="77777777" w:rsidR="00215070" w:rsidRDefault="00215070">
      <w:pPr>
        <w:spacing w:before="0" w:after="0"/>
      </w:pPr>
      <w:r>
        <w:separator/>
      </w:r>
    </w:p>
  </w:footnote>
  <w:footnote w:type="continuationSeparator" w:id="0">
    <w:p w14:paraId="4AD23C66" w14:textId="77777777" w:rsidR="00215070" w:rsidRDefault="002150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0/31/2021"/>
    <w:docVar w:name="MonthStart" w:val="10/1/2021"/>
    <w:docVar w:name="ShowDynamicGuides" w:val="1"/>
    <w:docVar w:name="ShowMarginGuides" w:val="0"/>
    <w:docVar w:name="ShowOutlines" w:val="0"/>
    <w:docVar w:name="ShowStaticGuides" w:val="0"/>
  </w:docVars>
  <w:rsids>
    <w:rsidRoot w:val="00715A25"/>
    <w:rsid w:val="000154B6"/>
    <w:rsid w:val="00056814"/>
    <w:rsid w:val="0006779F"/>
    <w:rsid w:val="00083F8B"/>
    <w:rsid w:val="000A20FE"/>
    <w:rsid w:val="000F6B72"/>
    <w:rsid w:val="0011772B"/>
    <w:rsid w:val="00122D1A"/>
    <w:rsid w:val="001A1221"/>
    <w:rsid w:val="001A1F06"/>
    <w:rsid w:val="001A3A8D"/>
    <w:rsid w:val="001C5DC3"/>
    <w:rsid w:val="00200572"/>
    <w:rsid w:val="00204581"/>
    <w:rsid w:val="00215070"/>
    <w:rsid w:val="00244190"/>
    <w:rsid w:val="0027720C"/>
    <w:rsid w:val="0027798C"/>
    <w:rsid w:val="00282237"/>
    <w:rsid w:val="002D689D"/>
    <w:rsid w:val="002F6E35"/>
    <w:rsid w:val="003628E2"/>
    <w:rsid w:val="003D1C87"/>
    <w:rsid w:val="003D7DDA"/>
    <w:rsid w:val="00404257"/>
    <w:rsid w:val="00406C2A"/>
    <w:rsid w:val="00420111"/>
    <w:rsid w:val="00454FED"/>
    <w:rsid w:val="004633AA"/>
    <w:rsid w:val="0049611D"/>
    <w:rsid w:val="004A4078"/>
    <w:rsid w:val="004C5B17"/>
    <w:rsid w:val="004D4B9D"/>
    <w:rsid w:val="004F5CBA"/>
    <w:rsid w:val="005171FF"/>
    <w:rsid w:val="00523F53"/>
    <w:rsid w:val="005378F2"/>
    <w:rsid w:val="005562FE"/>
    <w:rsid w:val="00557989"/>
    <w:rsid w:val="005744D1"/>
    <w:rsid w:val="005D2D41"/>
    <w:rsid w:val="005F5FDC"/>
    <w:rsid w:val="00615544"/>
    <w:rsid w:val="00652112"/>
    <w:rsid w:val="00670F9F"/>
    <w:rsid w:val="00715A25"/>
    <w:rsid w:val="007564A4"/>
    <w:rsid w:val="007777B1"/>
    <w:rsid w:val="007A49F2"/>
    <w:rsid w:val="007E495D"/>
    <w:rsid w:val="007E5E64"/>
    <w:rsid w:val="00874C9A"/>
    <w:rsid w:val="008C7BF2"/>
    <w:rsid w:val="008F7739"/>
    <w:rsid w:val="009035F5"/>
    <w:rsid w:val="00914719"/>
    <w:rsid w:val="00944085"/>
    <w:rsid w:val="00946A27"/>
    <w:rsid w:val="009A0FFF"/>
    <w:rsid w:val="009C4BE8"/>
    <w:rsid w:val="00A21F09"/>
    <w:rsid w:val="00A4654E"/>
    <w:rsid w:val="00A73BBF"/>
    <w:rsid w:val="00AB28D1"/>
    <w:rsid w:val="00AB29FA"/>
    <w:rsid w:val="00AE7C71"/>
    <w:rsid w:val="00B70858"/>
    <w:rsid w:val="00B8151A"/>
    <w:rsid w:val="00C11D39"/>
    <w:rsid w:val="00C46D40"/>
    <w:rsid w:val="00C71D73"/>
    <w:rsid w:val="00C7735D"/>
    <w:rsid w:val="00CB1C1C"/>
    <w:rsid w:val="00CB6E5B"/>
    <w:rsid w:val="00CF3501"/>
    <w:rsid w:val="00D17693"/>
    <w:rsid w:val="00D331CE"/>
    <w:rsid w:val="00DA1D1A"/>
    <w:rsid w:val="00DA46BB"/>
    <w:rsid w:val="00DE6C1E"/>
    <w:rsid w:val="00DF051F"/>
    <w:rsid w:val="00DF32DE"/>
    <w:rsid w:val="00E02644"/>
    <w:rsid w:val="00E14FF1"/>
    <w:rsid w:val="00E34436"/>
    <w:rsid w:val="00E54E11"/>
    <w:rsid w:val="00EA1691"/>
    <w:rsid w:val="00EB320B"/>
    <w:rsid w:val="00ED20E3"/>
    <w:rsid w:val="00ED5C56"/>
    <w:rsid w:val="00FA21CA"/>
    <w:rsid w:val="00FA5AC9"/>
    <w:rsid w:val="00FD7B4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F08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06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ev\AppData\Local\Microsoft\Office\16.0\DTS\en-US%7bEB3F3C8B-621D-4856-BC5D-93F8C914C760%7d\%7b2587178A-A0AA-402D-AF93-EE6237802181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A1E5AA258941CA805CDDF917C1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9E6AC-34C1-47D4-9D0A-57A07EEF12EC}"/>
      </w:docPartPr>
      <w:docPartBody>
        <w:p w:rsidR="005A0ABE" w:rsidRDefault="00E8111A">
          <w:pPr>
            <w:pStyle w:val="F4A1E5AA258941CA805CDDF917C1B14C"/>
          </w:pPr>
          <w:r>
            <w:t>Sunday</w:t>
          </w:r>
        </w:p>
      </w:docPartBody>
    </w:docPart>
    <w:docPart>
      <w:docPartPr>
        <w:name w:val="6DB9DDEE1FE24F16BFF1543145AB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46331-2F9D-4DF2-A7EC-835B7F7BAEE4}"/>
      </w:docPartPr>
      <w:docPartBody>
        <w:p w:rsidR="005A0ABE" w:rsidRDefault="00E8111A">
          <w:pPr>
            <w:pStyle w:val="6DB9DDEE1FE24F16BFF1543145ABA62F"/>
          </w:pPr>
          <w:r>
            <w:t>Monday</w:t>
          </w:r>
        </w:p>
      </w:docPartBody>
    </w:docPart>
    <w:docPart>
      <w:docPartPr>
        <w:name w:val="D6C45458435645BB917A895E79C7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F0D9E-C421-4D41-83F8-D4A3CB153DAB}"/>
      </w:docPartPr>
      <w:docPartBody>
        <w:p w:rsidR="005A0ABE" w:rsidRDefault="00E8111A">
          <w:pPr>
            <w:pStyle w:val="D6C45458435645BB917A895E79C751FF"/>
          </w:pPr>
          <w:r>
            <w:t>Tuesday</w:t>
          </w:r>
        </w:p>
      </w:docPartBody>
    </w:docPart>
    <w:docPart>
      <w:docPartPr>
        <w:name w:val="0A2AE30B50C7413C90181D27D36A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006C3-398C-433E-B241-23BC88BABFE2}"/>
      </w:docPartPr>
      <w:docPartBody>
        <w:p w:rsidR="005A0ABE" w:rsidRDefault="00E8111A">
          <w:pPr>
            <w:pStyle w:val="0A2AE30B50C7413C90181D27D36AE4CA"/>
          </w:pPr>
          <w:r>
            <w:t>Wednesday</w:t>
          </w:r>
        </w:p>
      </w:docPartBody>
    </w:docPart>
    <w:docPart>
      <w:docPartPr>
        <w:name w:val="9FA48E7BEEEA44F0B4D5D7D5F874B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F21B-A2A6-45E4-B998-2EA9DF95C933}"/>
      </w:docPartPr>
      <w:docPartBody>
        <w:p w:rsidR="005A0ABE" w:rsidRDefault="00E8111A">
          <w:pPr>
            <w:pStyle w:val="9FA48E7BEEEA44F0B4D5D7D5F874B71B"/>
          </w:pPr>
          <w:r>
            <w:t>Thursday</w:t>
          </w:r>
        </w:p>
      </w:docPartBody>
    </w:docPart>
    <w:docPart>
      <w:docPartPr>
        <w:name w:val="D6E75440170B45F0BDF194D623BAF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6C595-B338-4BFD-AF94-31B0599953BD}"/>
      </w:docPartPr>
      <w:docPartBody>
        <w:p w:rsidR="005A0ABE" w:rsidRDefault="00E8111A">
          <w:pPr>
            <w:pStyle w:val="D6E75440170B45F0BDF194D623BAF704"/>
          </w:pPr>
          <w:r>
            <w:t>Friday</w:t>
          </w:r>
        </w:p>
      </w:docPartBody>
    </w:docPart>
    <w:docPart>
      <w:docPartPr>
        <w:name w:val="09B83FA0F09F4EBE90D15591F9C5F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A385-0C9D-4F09-B081-D8C2D414EE4A}"/>
      </w:docPartPr>
      <w:docPartBody>
        <w:p w:rsidR="005A0ABE" w:rsidRDefault="00E8111A">
          <w:pPr>
            <w:pStyle w:val="09B83FA0F09F4EBE90D15591F9C5F66B"/>
          </w:pPr>
          <w:r>
            <w:t>Saturday</w:t>
          </w:r>
        </w:p>
      </w:docPartBody>
    </w:docPart>
    <w:docPart>
      <w:docPartPr>
        <w:name w:val="337CE9B0DFD7482681A1C5B3EA419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2D3F9-BB0A-49DB-BB32-55CFC96EA28B}"/>
      </w:docPartPr>
      <w:docPartBody>
        <w:p w:rsidR="00FC67A2" w:rsidRDefault="005D3213" w:rsidP="005D3213">
          <w:pPr>
            <w:pStyle w:val="337CE9B0DFD7482681A1C5B3EA41985D"/>
          </w:pPr>
          <w:r>
            <w:t>Sunday</w:t>
          </w:r>
        </w:p>
      </w:docPartBody>
    </w:docPart>
    <w:docPart>
      <w:docPartPr>
        <w:name w:val="8518F9CA465E45BA805EB5642513C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C3CEF-3CB8-415C-8CA9-F0DC08AB4433}"/>
      </w:docPartPr>
      <w:docPartBody>
        <w:p w:rsidR="00FC67A2" w:rsidRDefault="005D3213" w:rsidP="005D3213">
          <w:pPr>
            <w:pStyle w:val="8518F9CA465E45BA805EB5642513C595"/>
          </w:pPr>
          <w:r>
            <w:t>Monday</w:t>
          </w:r>
        </w:p>
      </w:docPartBody>
    </w:docPart>
    <w:docPart>
      <w:docPartPr>
        <w:name w:val="BA9F99548BF74C54AC7372A0668F3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FE9FE-44D0-445F-ADE8-EDCA912B57D2}"/>
      </w:docPartPr>
      <w:docPartBody>
        <w:p w:rsidR="00FC67A2" w:rsidRDefault="005D3213" w:rsidP="005D3213">
          <w:pPr>
            <w:pStyle w:val="BA9F99548BF74C54AC7372A0668F3B78"/>
          </w:pPr>
          <w:r>
            <w:t>Tuesday</w:t>
          </w:r>
        </w:p>
      </w:docPartBody>
    </w:docPart>
    <w:docPart>
      <w:docPartPr>
        <w:name w:val="E42CBE0F0E1348EAA87433804C21A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2B1B-7557-4466-AE65-D745176B370D}"/>
      </w:docPartPr>
      <w:docPartBody>
        <w:p w:rsidR="00FC67A2" w:rsidRDefault="005D3213" w:rsidP="005D3213">
          <w:pPr>
            <w:pStyle w:val="E42CBE0F0E1348EAA87433804C21A628"/>
          </w:pPr>
          <w:r>
            <w:t>Wednesday</w:t>
          </w:r>
        </w:p>
      </w:docPartBody>
    </w:docPart>
    <w:docPart>
      <w:docPartPr>
        <w:name w:val="AFAD9C55072D41689B4B29ACF3C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175B-8DCC-4617-AE07-359674FD43E5}"/>
      </w:docPartPr>
      <w:docPartBody>
        <w:p w:rsidR="00FC67A2" w:rsidRDefault="005D3213" w:rsidP="005D3213">
          <w:pPr>
            <w:pStyle w:val="AFAD9C55072D41689B4B29ACF3C2FEE0"/>
          </w:pPr>
          <w:r>
            <w:t>Thursday</w:t>
          </w:r>
        </w:p>
      </w:docPartBody>
    </w:docPart>
    <w:docPart>
      <w:docPartPr>
        <w:name w:val="A4AB1B517BF34C1FB3344C89DFB16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558D-7033-47EC-878D-50653A04D711}"/>
      </w:docPartPr>
      <w:docPartBody>
        <w:p w:rsidR="00FC67A2" w:rsidRDefault="005D3213" w:rsidP="005D3213">
          <w:pPr>
            <w:pStyle w:val="A4AB1B517BF34C1FB3344C89DFB16B20"/>
          </w:pPr>
          <w:r>
            <w:t>Friday</w:t>
          </w:r>
        </w:p>
      </w:docPartBody>
    </w:docPart>
    <w:docPart>
      <w:docPartPr>
        <w:name w:val="8BDCF91D767A4CD6884E5E9AC83EA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3063-0A91-4056-AD9A-9B6D5D7EBB77}"/>
      </w:docPartPr>
      <w:docPartBody>
        <w:p w:rsidR="00FC67A2" w:rsidRDefault="005D3213" w:rsidP="005D3213">
          <w:pPr>
            <w:pStyle w:val="8BDCF91D767A4CD6884E5E9AC83EA66D"/>
          </w:pPr>
          <w:r>
            <w:t>Saturday</w:t>
          </w:r>
        </w:p>
      </w:docPartBody>
    </w:docPart>
    <w:docPart>
      <w:docPartPr>
        <w:name w:val="C611EE3C4EFA4CDCAC31BE9CE9FCE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B995-B3F0-4518-8D00-C8D380F492B5}"/>
      </w:docPartPr>
      <w:docPartBody>
        <w:p w:rsidR="00FC67A2" w:rsidRDefault="005D3213" w:rsidP="005D3213">
          <w:pPr>
            <w:pStyle w:val="C611EE3C4EFA4CDCAC31BE9CE9FCEE69"/>
          </w:pPr>
          <w:r>
            <w:t>Sunday</w:t>
          </w:r>
        </w:p>
      </w:docPartBody>
    </w:docPart>
    <w:docPart>
      <w:docPartPr>
        <w:name w:val="2C222099783B49518B8A24AA1CC6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BDB27-9859-4867-9255-5D80B858A9F5}"/>
      </w:docPartPr>
      <w:docPartBody>
        <w:p w:rsidR="00FC67A2" w:rsidRDefault="005D3213" w:rsidP="005D3213">
          <w:pPr>
            <w:pStyle w:val="2C222099783B49518B8A24AA1CC65554"/>
          </w:pPr>
          <w:r>
            <w:t>Monday</w:t>
          </w:r>
        </w:p>
      </w:docPartBody>
    </w:docPart>
    <w:docPart>
      <w:docPartPr>
        <w:name w:val="5B7FA551225C461E90C94FF4FC0B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24CD6-A66C-46F7-9C0D-F69E5D7C0A06}"/>
      </w:docPartPr>
      <w:docPartBody>
        <w:p w:rsidR="00FC67A2" w:rsidRDefault="005D3213" w:rsidP="005D3213">
          <w:pPr>
            <w:pStyle w:val="5B7FA551225C461E90C94FF4FC0B7808"/>
          </w:pPr>
          <w:r>
            <w:t>Tuesday</w:t>
          </w:r>
        </w:p>
      </w:docPartBody>
    </w:docPart>
    <w:docPart>
      <w:docPartPr>
        <w:name w:val="9F037E8E0BB14DD69003A941291D7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3FFE2-B582-4273-925A-69C248CF114A}"/>
      </w:docPartPr>
      <w:docPartBody>
        <w:p w:rsidR="00FC67A2" w:rsidRDefault="005D3213" w:rsidP="005D3213">
          <w:pPr>
            <w:pStyle w:val="9F037E8E0BB14DD69003A941291D7A19"/>
          </w:pPr>
          <w:r>
            <w:t>Wednesday</w:t>
          </w:r>
        </w:p>
      </w:docPartBody>
    </w:docPart>
    <w:docPart>
      <w:docPartPr>
        <w:name w:val="867BD68F83704731BEC5D2CBD0AA7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6AAA-2761-42BD-84F0-CCF6A2C4597F}"/>
      </w:docPartPr>
      <w:docPartBody>
        <w:p w:rsidR="00FC67A2" w:rsidRDefault="005D3213" w:rsidP="005D3213">
          <w:pPr>
            <w:pStyle w:val="867BD68F83704731BEC5D2CBD0AA76A8"/>
          </w:pPr>
          <w:r>
            <w:t>Thursday</w:t>
          </w:r>
        </w:p>
      </w:docPartBody>
    </w:docPart>
    <w:docPart>
      <w:docPartPr>
        <w:name w:val="0D36F5B398F84CC89B4EE4FF6FA92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01480-66A4-43BC-A335-454C20A9620A}"/>
      </w:docPartPr>
      <w:docPartBody>
        <w:p w:rsidR="00FC67A2" w:rsidRDefault="005D3213" w:rsidP="005D3213">
          <w:pPr>
            <w:pStyle w:val="0D36F5B398F84CC89B4EE4FF6FA92D5E"/>
          </w:pPr>
          <w:r>
            <w:t>Friday</w:t>
          </w:r>
        </w:p>
      </w:docPartBody>
    </w:docPart>
    <w:docPart>
      <w:docPartPr>
        <w:name w:val="51ECD3AFD2EC4852A2ED5D8F17DF8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2B393-5EFD-49CD-99C4-D5A4E12C3B2F}"/>
      </w:docPartPr>
      <w:docPartBody>
        <w:p w:rsidR="00FC67A2" w:rsidRDefault="005D3213" w:rsidP="005D3213">
          <w:pPr>
            <w:pStyle w:val="51ECD3AFD2EC4852A2ED5D8F17DF8FB6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E"/>
    <w:rsid w:val="005A0ABE"/>
    <w:rsid w:val="005D3213"/>
    <w:rsid w:val="007871CB"/>
    <w:rsid w:val="008B4FF4"/>
    <w:rsid w:val="00E8111A"/>
    <w:rsid w:val="00F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1E5AA258941CA805CDDF917C1B14C">
    <w:name w:val="F4A1E5AA258941CA805CDDF917C1B14C"/>
  </w:style>
  <w:style w:type="paragraph" w:customStyle="1" w:styleId="6DB9DDEE1FE24F16BFF1543145ABA62F">
    <w:name w:val="6DB9DDEE1FE24F16BFF1543145ABA62F"/>
  </w:style>
  <w:style w:type="paragraph" w:customStyle="1" w:styleId="D6C45458435645BB917A895E79C751FF">
    <w:name w:val="D6C45458435645BB917A895E79C751FF"/>
  </w:style>
  <w:style w:type="paragraph" w:customStyle="1" w:styleId="0A2AE30B50C7413C90181D27D36AE4CA">
    <w:name w:val="0A2AE30B50C7413C90181D27D36AE4CA"/>
  </w:style>
  <w:style w:type="paragraph" w:customStyle="1" w:styleId="9FA48E7BEEEA44F0B4D5D7D5F874B71B">
    <w:name w:val="9FA48E7BEEEA44F0B4D5D7D5F874B71B"/>
  </w:style>
  <w:style w:type="paragraph" w:customStyle="1" w:styleId="D6E75440170B45F0BDF194D623BAF704">
    <w:name w:val="D6E75440170B45F0BDF194D623BAF704"/>
  </w:style>
  <w:style w:type="paragraph" w:customStyle="1" w:styleId="09B83FA0F09F4EBE90D15591F9C5F66B">
    <w:name w:val="09B83FA0F09F4EBE90D15591F9C5F66B"/>
  </w:style>
  <w:style w:type="paragraph" w:customStyle="1" w:styleId="337CE9B0DFD7482681A1C5B3EA41985D">
    <w:name w:val="337CE9B0DFD7482681A1C5B3EA41985D"/>
    <w:rsid w:val="005D3213"/>
  </w:style>
  <w:style w:type="paragraph" w:customStyle="1" w:styleId="8518F9CA465E45BA805EB5642513C595">
    <w:name w:val="8518F9CA465E45BA805EB5642513C595"/>
    <w:rsid w:val="005D3213"/>
  </w:style>
  <w:style w:type="paragraph" w:customStyle="1" w:styleId="BA9F99548BF74C54AC7372A0668F3B78">
    <w:name w:val="BA9F99548BF74C54AC7372A0668F3B78"/>
    <w:rsid w:val="005D3213"/>
  </w:style>
  <w:style w:type="paragraph" w:customStyle="1" w:styleId="E42CBE0F0E1348EAA87433804C21A628">
    <w:name w:val="E42CBE0F0E1348EAA87433804C21A628"/>
    <w:rsid w:val="005D3213"/>
  </w:style>
  <w:style w:type="paragraph" w:customStyle="1" w:styleId="AFAD9C55072D41689B4B29ACF3C2FEE0">
    <w:name w:val="AFAD9C55072D41689B4B29ACF3C2FEE0"/>
    <w:rsid w:val="005D3213"/>
  </w:style>
  <w:style w:type="paragraph" w:customStyle="1" w:styleId="A4AB1B517BF34C1FB3344C89DFB16B20">
    <w:name w:val="A4AB1B517BF34C1FB3344C89DFB16B20"/>
    <w:rsid w:val="005D3213"/>
  </w:style>
  <w:style w:type="paragraph" w:customStyle="1" w:styleId="8BDCF91D767A4CD6884E5E9AC83EA66D">
    <w:name w:val="8BDCF91D767A4CD6884E5E9AC83EA66D"/>
    <w:rsid w:val="005D3213"/>
  </w:style>
  <w:style w:type="paragraph" w:customStyle="1" w:styleId="C611EE3C4EFA4CDCAC31BE9CE9FCEE69">
    <w:name w:val="C611EE3C4EFA4CDCAC31BE9CE9FCEE69"/>
    <w:rsid w:val="005D3213"/>
  </w:style>
  <w:style w:type="paragraph" w:customStyle="1" w:styleId="2C222099783B49518B8A24AA1CC65554">
    <w:name w:val="2C222099783B49518B8A24AA1CC65554"/>
    <w:rsid w:val="005D3213"/>
  </w:style>
  <w:style w:type="paragraph" w:customStyle="1" w:styleId="5B7FA551225C461E90C94FF4FC0B7808">
    <w:name w:val="5B7FA551225C461E90C94FF4FC0B7808"/>
    <w:rsid w:val="005D3213"/>
  </w:style>
  <w:style w:type="paragraph" w:customStyle="1" w:styleId="9F037E8E0BB14DD69003A941291D7A19">
    <w:name w:val="9F037E8E0BB14DD69003A941291D7A19"/>
    <w:rsid w:val="005D3213"/>
  </w:style>
  <w:style w:type="paragraph" w:customStyle="1" w:styleId="867BD68F83704731BEC5D2CBD0AA76A8">
    <w:name w:val="867BD68F83704731BEC5D2CBD0AA76A8"/>
    <w:rsid w:val="005D3213"/>
  </w:style>
  <w:style w:type="paragraph" w:customStyle="1" w:styleId="0D36F5B398F84CC89B4EE4FF6FA92D5E">
    <w:name w:val="0D36F5B398F84CC89B4EE4FF6FA92D5E"/>
    <w:rsid w:val="005D3213"/>
  </w:style>
  <w:style w:type="paragraph" w:customStyle="1" w:styleId="51ECD3AFD2EC4852A2ED5D8F17DF8FB6">
    <w:name w:val="51ECD3AFD2EC4852A2ED5D8F17DF8FB6"/>
    <w:rsid w:val="005D3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{2587178A-A0AA-402D-AF93-EE6237802181}tf16382936_win32.dotm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2021-10-08T05:16:00Z</dcterms:created>
  <dcterms:modified xsi:type="dcterms:W3CDTF">2021-10-09T21:16:00Z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